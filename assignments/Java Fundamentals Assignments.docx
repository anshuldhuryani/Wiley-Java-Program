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DF71" w14:textId="2C7F33C1" w:rsidR="00394A6D" w:rsidRPr="00302174" w:rsidRDefault="00000000">
      <w:pPr>
        <w:pStyle w:val="Title"/>
      </w:pPr>
      <w:sdt>
        <w:sdtPr>
          <w:alias w:val="Enter your name:"/>
          <w:tag w:val=""/>
          <w:id w:val="-328297061"/>
          <w:placeholder>
            <w:docPart w:val="A022F93010C34FFBAB2AB750BAAAACE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5877AC" w:rsidRPr="00302174">
            <w:t>Java Fundamentals Assignments</w:t>
          </w:r>
        </w:sdtContent>
      </w:sdt>
    </w:p>
    <w:p w14:paraId="1C1416B8" w14:textId="6B35FD5A" w:rsidR="00394A6D" w:rsidRDefault="00302174">
      <w:pPr>
        <w:pStyle w:val="Heading1"/>
      </w:pPr>
      <w:r>
        <w:t>Java Fundamentals</w:t>
      </w:r>
    </w:p>
    <w:p w14:paraId="11454C93" w14:textId="77777777" w:rsidR="00302174" w:rsidRPr="00302174" w:rsidRDefault="00302174">
      <w:pPr>
        <w:pStyle w:val="Heading1"/>
      </w:pPr>
    </w:p>
    <w:p w14:paraId="49B844D8" w14:textId="3AEEA9D1" w:rsidR="00394A6D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 program that calculates and prints the product of three integers.</w:t>
      </w:r>
    </w:p>
    <w:p w14:paraId="0CC82F9F" w14:textId="77777777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Write a program that converts a Fahrenheit degree to Celsius using the formula:  </w:t>
      </w:r>
    </w:p>
    <w:p w14:paraId="70F58BD1" w14:textId="0290F2DC" w:rsidR="005877AC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celcius = (5/</w:t>
      </w:r>
      <w:r w:rsidR="00302174" w:rsidRPr="00302174">
        <w:rPr>
          <w:rFonts w:ascii="Cambria" w:hAnsi="Cambria"/>
          <w:sz w:val="24"/>
          <w:szCs w:val="24"/>
        </w:rPr>
        <w:t>9) (</w:t>
      </w:r>
      <w:r w:rsidRPr="00302174">
        <w:rPr>
          <w:rFonts w:ascii="Cambria" w:hAnsi="Cambria"/>
          <w:sz w:val="24"/>
          <w:szCs w:val="24"/>
        </w:rPr>
        <w:t>fahrenheit - 32)</w:t>
      </w:r>
    </w:p>
    <w:p w14:paraId="65F03BFC" w14:textId="6F49A677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an application that displays the numbers 1 to 4 on the same line, with each pair of adjacent numbers</w:t>
      </w:r>
      <w:r w:rsidRPr="00302174">
        <w:rPr>
          <w:rFonts w:ascii="Cambria" w:hAnsi="Cambria"/>
          <w:sz w:val="24"/>
          <w:szCs w:val="24"/>
        </w:rPr>
        <w:t>:</w:t>
      </w:r>
    </w:p>
    <w:p w14:paraId="1E960198" w14:textId="77777777" w:rsidR="005877AC" w:rsidRPr="00302174" w:rsidRDefault="005877AC" w:rsidP="00302174">
      <w:pPr>
        <w:pStyle w:val="ListBullet"/>
        <w:numPr>
          <w:ilvl w:val="0"/>
          <w:numId w:val="2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separated by one space. Write the application using the following techniques:  </w:t>
      </w:r>
    </w:p>
    <w:p w14:paraId="7BC7EDDF" w14:textId="77777777" w:rsidR="005877AC" w:rsidRPr="00302174" w:rsidRDefault="005877AC" w:rsidP="00302174">
      <w:pPr>
        <w:pStyle w:val="ListBullet"/>
        <w:numPr>
          <w:ilvl w:val="0"/>
          <w:numId w:val="2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Use one System.out.println statement</w:t>
      </w:r>
      <w:proofErr w:type="gramStart"/>
      <w:r w:rsidRPr="00302174">
        <w:rPr>
          <w:rFonts w:ascii="Cambria" w:hAnsi="Cambria"/>
          <w:sz w:val="24"/>
          <w:szCs w:val="24"/>
        </w:rPr>
        <w:t xml:space="preserve">.  </w:t>
      </w:r>
      <w:proofErr w:type="gramEnd"/>
    </w:p>
    <w:p w14:paraId="3FFD730E" w14:textId="77777777" w:rsidR="005877AC" w:rsidRPr="00302174" w:rsidRDefault="005877AC" w:rsidP="00302174">
      <w:pPr>
        <w:pStyle w:val="ListBullet"/>
        <w:numPr>
          <w:ilvl w:val="0"/>
          <w:numId w:val="2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Use four System.out.print statements</w:t>
      </w:r>
      <w:proofErr w:type="gramStart"/>
      <w:r w:rsidRPr="00302174">
        <w:rPr>
          <w:rFonts w:ascii="Cambria" w:hAnsi="Cambria"/>
          <w:sz w:val="24"/>
          <w:szCs w:val="24"/>
        </w:rPr>
        <w:t xml:space="preserve">.  </w:t>
      </w:r>
      <w:proofErr w:type="gramEnd"/>
    </w:p>
    <w:p w14:paraId="778403E3" w14:textId="3EC9A147" w:rsidR="005877AC" w:rsidRPr="00302174" w:rsidRDefault="005877AC" w:rsidP="00302174">
      <w:pPr>
        <w:pStyle w:val="ListBullet"/>
        <w:numPr>
          <w:ilvl w:val="0"/>
          <w:numId w:val="2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Use one System. out. printf statement</w:t>
      </w:r>
    </w:p>
    <w:p w14:paraId="2FE190F3" w14:textId="77777777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an application that asks the user to enter two integers, obtains them from the user and prints their sum,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product, difference and quotient (division).</w:t>
      </w:r>
    </w:p>
    <w:p w14:paraId="4E913C0A" w14:textId="77777777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an application that asks the user to enter two integers, obtains them from the user and displays the larger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number followed by the words “is larger”. If the numbers are equal, print “These numbers are equal”.</w:t>
      </w:r>
      <w:r w:rsidRPr="00302174">
        <w:rPr>
          <w:rFonts w:ascii="Cambria" w:hAnsi="Cambria"/>
          <w:sz w:val="24"/>
          <w:szCs w:val="24"/>
        </w:rPr>
        <w:t xml:space="preserve"> </w:t>
      </w:r>
    </w:p>
    <w:p w14:paraId="24EC60BB" w14:textId="77777777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an application that inputs three integers from the user and displays the sum, average, product, smallest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and largest of the numbers.</w:t>
      </w:r>
    </w:p>
    <w:p w14:paraId="18F5FA9B" w14:textId="1D0A3059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Write an application that reads two integers, determines whether the first is a multiple of the second and </w:t>
      </w:r>
      <w:r w:rsidRPr="00302174">
        <w:rPr>
          <w:rFonts w:ascii="Cambria" w:hAnsi="Cambria"/>
          <w:sz w:val="24"/>
          <w:szCs w:val="24"/>
        </w:rPr>
        <w:t xml:space="preserve">prints </w:t>
      </w:r>
      <w:r w:rsidRPr="00302174">
        <w:rPr>
          <w:rFonts w:ascii="Cambria" w:hAnsi="Cambria"/>
          <w:sz w:val="24"/>
          <w:szCs w:val="24"/>
        </w:rPr>
        <w:t>the result. [Hint Use the remainder operator.]</w:t>
      </w:r>
    </w:p>
    <w:p w14:paraId="03EBDD9B" w14:textId="0AA132D1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The process of finding the largest value (i.e., the maximum of a group of values) is used frequently in computer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applications. For example, a program that determines the winner of a sales contest would input the number of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units sold by each sales person. The sales person who sells the most units wins the contest. Write a Java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application that inputs a series of 10 integers and determines and prints the largest integer. Your program should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use at least the following three variables:</w:t>
      </w:r>
      <w:r w:rsidRPr="00302174">
        <w:rPr>
          <w:rFonts w:ascii="Cambria" w:hAnsi="Cambria"/>
          <w:sz w:val="24"/>
          <w:szCs w:val="24"/>
        </w:rPr>
        <w:t xml:space="preserve"> </w:t>
      </w:r>
    </w:p>
    <w:p w14:paraId="2C3E097D" w14:textId="77777777" w:rsidR="005877AC" w:rsidRPr="00302174" w:rsidRDefault="005877AC" w:rsidP="00302174">
      <w:pPr>
        <w:pStyle w:val="ListBullet"/>
        <w:numPr>
          <w:ilvl w:val="0"/>
          <w:numId w:val="25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counter: A counter to count to 10 (i.e., to keep track of how many numbers have been input and to determine when all 10 numbers have been processed).</w:t>
      </w:r>
    </w:p>
    <w:p w14:paraId="62FEBAC7" w14:textId="77777777" w:rsidR="005877AC" w:rsidRPr="00302174" w:rsidRDefault="005877AC" w:rsidP="00302174">
      <w:pPr>
        <w:pStyle w:val="ListBullet"/>
        <w:numPr>
          <w:ilvl w:val="0"/>
          <w:numId w:val="25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number: The integer most recently input by the user.</w:t>
      </w:r>
    </w:p>
    <w:p w14:paraId="6527358B" w14:textId="3AD28B0A" w:rsidR="005877AC" w:rsidRPr="00302174" w:rsidRDefault="005877AC" w:rsidP="00302174">
      <w:pPr>
        <w:pStyle w:val="ListBullet"/>
        <w:numPr>
          <w:ilvl w:val="0"/>
          <w:numId w:val="25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largest: The largest number found so far.</w:t>
      </w:r>
    </w:p>
    <w:p w14:paraId="5994F37F" w14:textId="77F35142" w:rsidR="005877AC" w:rsidRPr="00302174" w:rsidRDefault="005877AC" w:rsidP="00302174">
      <w:pPr>
        <w:pStyle w:val="ListBullet"/>
        <w:numPr>
          <w:ilvl w:val="0"/>
          <w:numId w:val="21"/>
        </w:num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 Java application that uses looping to print the following table of values:</w:t>
      </w:r>
    </w:p>
    <w:p w14:paraId="424E4287" w14:textId="12305B1A" w:rsidR="005877AC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        </w:t>
      </w:r>
      <w:r w:rsidR="00302174" w:rsidRPr="00302174">
        <w:rPr>
          <w:rFonts w:ascii="Cambria" w:hAnsi="Cambria"/>
          <w:sz w:val="24"/>
          <w:szCs w:val="24"/>
        </w:rPr>
        <w:tab/>
      </w:r>
      <w:r w:rsidRPr="00302174">
        <w:rPr>
          <w:rFonts w:ascii="Cambria" w:hAnsi="Cambria"/>
          <w:sz w:val="24"/>
          <w:szCs w:val="24"/>
        </w:rPr>
        <w:t>N    10*N    100*</w:t>
      </w:r>
      <w:r w:rsidR="00302174" w:rsidRPr="00302174">
        <w:rPr>
          <w:rFonts w:ascii="Cambria" w:hAnsi="Cambria"/>
          <w:sz w:val="24"/>
          <w:szCs w:val="24"/>
        </w:rPr>
        <w:t>N 1000</w:t>
      </w:r>
      <w:r w:rsidRPr="00302174">
        <w:rPr>
          <w:rFonts w:ascii="Cambria" w:hAnsi="Cambria"/>
          <w:sz w:val="24"/>
          <w:szCs w:val="24"/>
        </w:rPr>
        <w:t>*N</w:t>
      </w:r>
    </w:p>
    <w:p w14:paraId="71C457E0" w14:textId="7116F321" w:rsidR="005877AC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       </w:t>
      </w:r>
      <w:r w:rsidR="00302174" w:rsidRPr="00302174">
        <w:rPr>
          <w:rFonts w:ascii="Cambria" w:hAnsi="Cambria"/>
          <w:sz w:val="24"/>
          <w:szCs w:val="24"/>
        </w:rPr>
        <w:tab/>
      </w:r>
      <w:r w:rsidRPr="00302174">
        <w:rPr>
          <w:rFonts w:ascii="Cambria" w:hAnsi="Cambria"/>
          <w:sz w:val="24"/>
          <w:szCs w:val="24"/>
        </w:rPr>
        <w:t xml:space="preserve">1     10      </w:t>
      </w:r>
      <w:r w:rsidR="00302174" w:rsidRPr="00302174">
        <w:rPr>
          <w:rFonts w:ascii="Cambria" w:hAnsi="Cambria"/>
          <w:sz w:val="24"/>
          <w:szCs w:val="24"/>
        </w:rPr>
        <w:t xml:space="preserve">   </w:t>
      </w:r>
      <w:r w:rsidRPr="00302174">
        <w:rPr>
          <w:rFonts w:ascii="Cambria" w:hAnsi="Cambria"/>
          <w:sz w:val="24"/>
          <w:szCs w:val="24"/>
        </w:rPr>
        <w:t>100      1000</w:t>
      </w:r>
    </w:p>
    <w:p w14:paraId="15B9A4AB" w14:textId="4986AD7D" w:rsidR="00302174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        </w:t>
      </w:r>
      <w:r w:rsidR="00302174" w:rsidRPr="00302174">
        <w:rPr>
          <w:rFonts w:ascii="Cambria" w:hAnsi="Cambria"/>
          <w:sz w:val="24"/>
          <w:szCs w:val="24"/>
        </w:rPr>
        <w:tab/>
      </w:r>
      <w:r w:rsidRPr="00302174">
        <w:rPr>
          <w:rFonts w:ascii="Cambria" w:hAnsi="Cambria"/>
          <w:sz w:val="24"/>
          <w:szCs w:val="24"/>
        </w:rPr>
        <w:t xml:space="preserve">2     20     </w:t>
      </w:r>
      <w:r w:rsidR="00302174" w:rsidRPr="00302174">
        <w:rPr>
          <w:rFonts w:ascii="Cambria" w:hAnsi="Cambria"/>
          <w:sz w:val="24"/>
          <w:szCs w:val="24"/>
        </w:rPr>
        <w:t xml:space="preserve">   </w:t>
      </w:r>
      <w:r w:rsidRPr="00302174">
        <w:rPr>
          <w:rFonts w:ascii="Cambria" w:hAnsi="Cambria"/>
          <w:sz w:val="24"/>
          <w:szCs w:val="24"/>
        </w:rPr>
        <w:t xml:space="preserve"> 200      2000</w:t>
      </w:r>
    </w:p>
    <w:p w14:paraId="151F39B4" w14:textId="56C3B582" w:rsidR="005877AC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ind w:firstLine="720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lastRenderedPageBreak/>
        <w:t xml:space="preserve">3     30      </w:t>
      </w:r>
      <w:r w:rsidR="00302174" w:rsidRPr="00302174">
        <w:rPr>
          <w:rFonts w:ascii="Cambria" w:hAnsi="Cambria"/>
          <w:sz w:val="24"/>
          <w:szCs w:val="24"/>
        </w:rPr>
        <w:t xml:space="preserve">   </w:t>
      </w:r>
      <w:r w:rsidRPr="00302174">
        <w:rPr>
          <w:rFonts w:ascii="Cambria" w:hAnsi="Cambria"/>
          <w:sz w:val="24"/>
          <w:szCs w:val="24"/>
        </w:rPr>
        <w:t>300      3000</w:t>
      </w:r>
    </w:p>
    <w:p w14:paraId="69F57B6A" w14:textId="2D19FA61" w:rsidR="005877AC" w:rsidRPr="00302174" w:rsidRDefault="005877AC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ab/>
        <w:t xml:space="preserve">4     40      </w:t>
      </w:r>
      <w:r w:rsidR="00302174" w:rsidRPr="00302174">
        <w:rPr>
          <w:rFonts w:ascii="Cambria" w:hAnsi="Cambria"/>
          <w:sz w:val="24"/>
          <w:szCs w:val="24"/>
        </w:rPr>
        <w:t xml:space="preserve">  </w:t>
      </w:r>
      <w:r w:rsidRPr="00302174">
        <w:rPr>
          <w:rFonts w:ascii="Cambria" w:hAnsi="Cambria"/>
          <w:sz w:val="24"/>
          <w:szCs w:val="24"/>
        </w:rPr>
        <w:t xml:space="preserve">400      </w:t>
      </w:r>
      <w:r w:rsidR="00302174"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4000</w:t>
      </w:r>
    </w:p>
    <w:p w14:paraId="13CC19E3" w14:textId="6E53C376" w:rsidR="005877AC" w:rsidRPr="00302174" w:rsidRDefault="005877AC" w:rsidP="00302174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 50     </w:t>
      </w:r>
      <w:r w:rsidR="00302174" w:rsidRPr="00302174">
        <w:rPr>
          <w:rFonts w:ascii="Cambria" w:hAnsi="Cambria"/>
          <w:sz w:val="24"/>
          <w:szCs w:val="24"/>
        </w:rPr>
        <w:t xml:space="preserve">  </w:t>
      </w:r>
      <w:r w:rsidRPr="00302174">
        <w:rPr>
          <w:rFonts w:ascii="Cambria" w:hAnsi="Cambria"/>
          <w:sz w:val="24"/>
          <w:szCs w:val="24"/>
        </w:rPr>
        <w:t xml:space="preserve"> 500      </w:t>
      </w:r>
      <w:r w:rsidR="00302174"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5000</w:t>
      </w:r>
    </w:p>
    <w:p w14:paraId="483B4B67" w14:textId="6B9A0E74" w:rsidR="00302174" w:rsidRPr="00302174" w:rsidRDefault="00302174" w:rsidP="00302174">
      <w:pPr>
        <w:pStyle w:val="ListBullet"/>
        <w:numPr>
          <w:ilvl w:val="0"/>
          <w:numId w:val="2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 complete Java application to prompt the user for the double radius of a sphere, and call method</w:t>
      </w:r>
      <w:r w:rsidRPr="00302174">
        <w:rPr>
          <w:rFonts w:ascii="Cambria" w:hAnsi="Cambria"/>
          <w:sz w:val="24"/>
          <w:szCs w:val="24"/>
        </w:rPr>
        <w:t xml:space="preserve"> sphere Volume to</w:t>
      </w:r>
      <w:r w:rsidRPr="00302174">
        <w:rPr>
          <w:rFonts w:ascii="Cambria" w:hAnsi="Cambria"/>
          <w:sz w:val="24"/>
          <w:szCs w:val="24"/>
        </w:rPr>
        <w:t xml:space="preserve"> calculate and display the volume of the sphere. Use the following statement to calculate the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 xml:space="preserve">volume:  double volume = (4.0 / 3.0) * </w:t>
      </w:r>
      <w:r w:rsidRPr="00302174">
        <w:rPr>
          <w:rFonts w:ascii="Cambria" w:hAnsi="Cambria"/>
          <w:sz w:val="24"/>
          <w:szCs w:val="24"/>
        </w:rPr>
        <w:t>Math.PI *</w:t>
      </w:r>
      <w:r w:rsidRPr="00302174">
        <w:rPr>
          <w:rFonts w:ascii="Cambria" w:hAnsi="Cambria"/>
          <w:sz w:val="24"/>
          <w:szCs w:val="24"/>
        </w:rPr>
        <w:t xml:space="preserve"> Math.pow( radius, 3 )</w:t>
      </w:r>
    </w:p>
    <w:p w14:paraId="173CEF01" w14:textId="77777777" w:rsidR="00302174" w:rsidRPr="00302174" w:rsidRDefault="00302174" w:rsidP="00302174">
      <w:pPr>
        <w:pStyle w:val="ListBullet"/>
        <w:numPr>
          <w:ilvl w:val="0"/>
          <w:numId w:val="2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statements that perform the following one-dimensional-array operations:</w:t>
      </w:r>
    </w:p>
    <w:p w14:paraId="17A9B6E2" w14:textId="16CCABBD" w:rsidR="00302174" w:rsidRPr="00302174" w:rsidRDefault="00302174" w:rsidP="00302174">
      <w:pPr>
        <w:pStyle w:val="ListBullet"/>
        <w:numPr>
          <w:ilvl w:val="0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Set the </w:t>
      </w:r>
      <w:proofErr w:type="gramStart"/>
      <w:r w:rsidRPr="00302174">
        <w:rPr>
          <w:rFonts w:ascii="Cambria" w:hAnsi="Cambria"/>
          <w:sz w:val="24"/>
          <w:szCs w:val="24"/>
        </w:rPr>
        <w:t>10</w:t>
      </w:r>
      <w:proofErr w:type="gramEnd"/>
      <w:r w:rsidRPr="00302174">
        <w:rPr>
          <w:rFonts w:ascii="Cambria" w:hAnsi="Cambria"/>
          <w:sz w:val="24"/>
          <w:szCs w:val="24"/>
        </w:rPr>
        <w:t xml:space="preserve"> elements of integer array counts to zero.</w:t>
      </w:r>
    </w:p>
    <w:p w14:paraId="64D9B472" w14:textId="44E52B21" w:rsidR="00302174" w:rsidRPr="00302174" w:rsidRDefault="00302174" w:rsidP="00302174">
      <w:pPr>
        <w:pStyle w:val="ListBullet"/>
        <w:numPr>
          <w:ilvl w:val="0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 xml:space="preserve">Add one to each of the </w:t>
      </w:r>
      <w:proofErr w:type="gramStart"/>
      <w:r w:rsidRPr="00302174">
        <w:rPr>
          <w:rFonts w:ascii="Cambria" w:hAnsi="Cambria"/>
          <w:sz w:val="24"/>
          <w:szCs w:val="24"/>
        </w:rPr>
        <w:t>15</w:t>
      </w:r>
      <w:proofErr w:type="gramEnd"/>
      <w:r w:rsidRPr="00302174">
        <w:rPr>
          <w:rFonts w:ascii="Cambria" w:hAnsi="Cambria"/>
          <w:sz w:val="24"/>
          <w:szCs w:val="24"/>
        </w:rPr>
        <w:t xml:space="preserve"> elements of integer array bonus.</w:t>
      </w:r>
    </w:p>
    <w:p w14:paraId="3D7D4307" w14:textId="26B4770B" w:rsidR="00302174" w:rsidRPr="00302174" w:rsidRDefault="00302174" w:rsidP="00302174">
      <w:pPr>
        <w:pStyle w:val="ListBullet"/>
        <w:numPr>
          <w:ilvl w:val="0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Display the five values of integer array bestScores in column format.</w:t>
      </w:r>
    </w:p>
    <w:p w14:paraId="5CF5A6AB" w14:textId="4D6A8112" w:rsidR="00302174" w:rsidRPr="00302174" w:rsidRDefault="00302174" w:rsidP="00302174">
      <w:pPr>
        <w:pStyle w:val="ListBullet"/>
        <w:numPr>
          <w:ilvl w:val="0"/>
          <w:numId w:val="2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 Java program that reads a string from the keyboard, and outputs the string twice in a row, first all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uppercase and next all lowercase. If, for instance, the string “Hello" is given, the output will be “HELLOhello".</w:t>
      </w:r>
    </w:p>
    <w:p w14:paraId="09E6651C" w14:textId="0E653612" w:rsidR="00302174" w:rsidRPr="00302174" w:rsidRDefault="00302174" w:rsidP="00302174">
      <w:pPr>
        <w:pStyle w:val="ListBullet"/>
        <w:numPr>
          <w:ilvl w:val="0"/>
          <w:numId w:val="2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Write a Java application that allows the user to enter up to 20 integer grades into an array. Stop the loop by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 xml:space="preserve">typing in -1. Your main method should </w:t>
      </w:r>
      <w:r w:rsidRPr="00302174">
        <w:rPr>
          <w:rFonts w:ascii="Cambria" w:hAnsi="Cambria"/>
          <w:sz w:val="24"/>
          <w:szCs w:val="24"/>
        </w:rPr>
        <w:t>be called</w:t>
      </w:r>
      <w:r w:rsidRPr="00302174">
        <w:rPr>
          <w:rFonts w:ascii="Cambria" w:hAnsi="Cambria"/>
          <w:sz w:val="24"/>
          <w:szCs w:val="24"/>
        </w:rPr>
        <w:t xml:space="preserve"> an Average method that returns the average of the grades. Use the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DecimalFormat class to format the average to 2 decimal places.</w:t>
      </w:r>
    </w:p>
    <w:p w14:paraId="5BD805A9" w14:textId="3C324960" w:rsidR="00302174" w:rsidRDefault="00302174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569DBA73" w14:textId="7D7B6AEB" w:rsidR="00302174" w:rsidRDefault="00302174" w:rsidP="00302174">
      <w:pPr>
        <w:pStyle w:val="Heading1"/>
      </w:pPr>
      <w:r>
        <w:t xml:space="preserve">Java </w:t>
      </w:r>
      <w:r>
        <w:t>Object Oriented Programming:</w:t>
      </w:r>
    </w:p>
    <w:p w14:paraId="24DD3132" w14:textId="77777777" w:rsidR="00302174" w:rsidRDefault="00302174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222FAA74" w14:textId="69EABAF3" w:rsidR="00302174" w:rsidRDefault="00302174" w:rsidP="00302174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Create a class called Invoice that a hardware store might use to represent an invoice for an item sold at the store.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 xml:space="preserve">An Invoice should include four pieces of </w:t>
      </w:r>
      <w:proofErr w:type="gramStart"/>
      <w:r w:rsidRPr="00302174">
        <w:rPr>
          <w:rFonts w:ascii="Cambria" w:hAnsi="Cambria"/>
          <w:sz w:val="24"/>
          <w:szCs w:val="24"/>
        </w:rPr>
        <w:t>information</w:t>
      </w:r>
      <w:proofErr w:type="gramEnd"/>
      <w:r w:rsidRPr="00302174">
        <w:rPr>
          <w:rFonts w:ascii="Cambria" w:hAnsi="Cambria"/>
          <w:sz w:val="24"/>
          <w:szCs w:val="24"/>
        </w:rPr>
        <w:t xml:space="preserve"> as instance variables‐a part </w:t>
      </w:r>
      <w:r w:rsidRPr="00302174">
        <w:rPr>
          <w:rFonts w:ascii="Cambria" w:hAnsi="Cambria"/>
          <w:sz w:val="24"/>
          <w:szCs w:val="24"/>
        </w:rPr>
        <w:t>number (</w:t>
      </w:r>
      <w:r w:rsidRPr="00302174">
        <w:rPr>
          <w:rFonts w:ascii="Cambria" w:hAnsi="Cambria"/>
          <w:sz w:val="24"/>
          <w:szCs w:val="24"/>
        </w:rPr>
        <w:t>type String</w:t>
      </w:r>
      <w:r w:rsidRPr="00302174">
        <w:rPr>
          <w:rFonts w:ascii="Cambria" w:hAnsi="Cambria"/>
          <w:sz w:val="24"/>
          <w:szCs w:val="24"/>
        </w:rPr>
        <w:t>), a</w:t>
      </w:r>
      <w:r w:rsidRPr="00302174">
        <w:rPr>
          <w:rFonts w:ascii="Cambria" w:hAnsi="Cambria"/>
          <w:sz w:val="24"/>
          <w:szCs w:val="24"/>
        </w:rPr>
        <w:t xml:space="preserve"> part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description (</w:t>
      </w:r>
      <w:r w:rsidRPr="00302174">
        <w:rPr>
          <w:rFonts w:ascii="Cambria" w:hAnsi="Cambria"/>
          <w:sz w:val="24"/>
          <w:szCs w:val="24"/>
        </w:rPr>
        <w:t>type String</w:t>
      </w:r>
      <w:r w:rsidRPr="00302174">
        <w:rPr>
          <w:rFonts w:ascii="Cambria" w:hAnsi="Cambria"/>
          <w:sz w:val="24"/>
          <w:szCs w:val="24"/>
        </w:rPr>
        <w:t>), a</w:t>
      </w:r>
      <w:r w:rsidRPr="00302174">
        <w:rPr>
          <w:rFonts w:ascii="Cambria" w:hAnsi="Cambria"/>
          <w:sz w:val="24"/>
          <w:szCs w:val="24"/>
        </w:rPr>
        <w:t xml:space="preserve"> quantity of the item being purchased (type int) and a price per </w:t>
      </w:r>
      <w:r w:rsidRPr="00302174">
        <w:rPr>
          <w:rFonts w:ascii="Cambria" w:hAnsi="Cambria"/>
          <w:sz w:val="24"/>
          <w:szCs w:val="24"/>
        </w:rPr>
        <w:t>item (</w:t>
      </w:r>
      <w:r w:rsidRPr="00302174">
        <w:rPr>
          <w:rFonts w:ascii="Cambria" w:hAnsi="Cambria"/>
          <w:sz w:val="24"/>
          <w:szCs w:val="24"/>
        </w:rPr>
        <w:t>double). Your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class should have a constructor that initializes the four instance variables. Provide a set and a get method for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each instance variable. In addition, provide a method named getInvoice Amount that calculates the invoice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amount (i.e., multiplies the quantity by the price per item), then returns the amount as a double value. If the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quantity is not positive, it should be set to 0. If the price per item is not positive, it should be set to 0.0. Write a</w:t>
      </w:r>
      <w:r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test application named InvoiceTest that demonstrates class Invoice’s capabilities.</w:t>
      </w:r>
    </w:p>
    <w:p w14:paraId="7361856C" w14:textId="0F39E7C8" w:rsidR="00302174" w:rsidRDefault="00302174" w:rsidP="00302174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02174">
        <w:rPr>
          <w:rFonts w:ascii="Cambria" w:hAnsi="Cambria"/>
          <w:sz w:val="24"/>
          <w:szCs w:val="24"/>
        </w:rPr>
        <w:t>Create a class called Employee that includes three pieces of information as instance variables—a first name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(</w:t>
      </w:r>
      <w:r w:rsidRPr="00302174">
        <w:rPr>
          <w:rFonts w:ascii="Cambria" w:hAnsi="Cambria"/>
          <w:sz w:val="24"/>
          <w:szCs w:val="24"/>
        </w:rPr>
        <w:t>type String</w:t>
      </w:r>
      <w:r w:rsidRPr="00302174">
        <w:rPr>
          <w:rFonts w:ascii="Cambria" w:hAnsi="Cambria"/>
          <w:sz w:val="24"/>
          <w:szCs w:val="24"/>
        </w:rPr>
        <w:t>), a last name (</w:t>
      </w:r>
      <w:r w:rsidRPr="00302174">
        <w:rPr>
          <w:rFonts w:ascii="Cambria" w:hAnsi="Cambria"/>
          <w:sz w:val="24"/>
          <w:szCs w:val="24"/>
        </w:rPr>
        <w:t>type String</w:t>
      </w:r>
      <w:r w:rsidRPr="00302174">
        <w:rPr>
          <w:rFonts w:ascii="Cambria" w:hAnsi="Cambria"/>
          <w:sz w:val="24"/>
          <w:szCs w:val="24"/>
        </w:rPr>
        <w:t>) and a monthly salary (double). Your class should have a constructor that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initializes the three instance variables. Provide a set and a get method for each instance variable. If the monthly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salary is not positive, set it to 0.0. Write a test application named EmployeeTest that demonstrates class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Employee’s capabilities. Create two Employee objects and display each object’s yearly salary. Then give each</w:t>
      </w:r>
      <w:r w:rsidRPr="00302174">
        <w:rPr>
          <w:rFonts w:ascii="Cambria" w:hAnsi="Cambria"/>
          <w:sz w:val="24"/>
          <w:szCs w:val="24"/>
        </w:rPr>
        <w:t xml:space="preserve"> </w:t>
      </w:r>
      <w:r w:rsidRPr="00302174">
        <w:rPr>
          <w:rFonts w:ascii="Cambria" w:hAnsi="Cambria"/>
          <w:sz w:val="24"/>
          <w:szCs w:val="24"/>
        </w:rPr>
        <w:t>Employee a 10% raise and display each Employee’s yearly salary again.</w:t>
      </w:r>
    </w:p>
    <w:p w14:paraId="3B7D8F31" w14:textId="66AFD079" w:rsidR="00302174" w:rsidRDefault="009A310E" w:rsidP="009A310E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lastRenderedPageBreak/>
        <w:t>Create a class called Date that includes three pieces of information as instance variables—a month (type</w:t>
      </w:r>
      <w:r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int), a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day (type</w:t>
      </w:r>
      <w:r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int) and a year (type</w:t>
      </w:r>
      <w:r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int). Your class should have a constructor that initializes the three instance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variables and assumes that the values provided are correct. Provide a set and a get method for each instance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variable. Provide a method displayDate that displays the month, day and year separated by forward slashes(/).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Write a test application named DateTest that demonstrates classDate’s capabilities.</w:t>
      </w:r>
    </w:p>
    <w:p w14:paraId="01DD98B0" w14:textId="7067F074" w:rsidR="009A310E" w:rsidRDefault="009A310E" w:rsidP="009A310E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 xml:space="preserve">Create </w:t>
      </w:r>
      <w:r w:rsidRPr="009A310E">
        <w:rPr>
          <w:rFonts w:ascii="Cambria" w:hAnsi="Cambria"/>
          <w:sz w:val="24"/>
          <w:szCs w:val="24"/>
        </w:rPr>
        <w:t>a class</w:t>
      </w:r>
      <w:r w:rsidRPr="009A310E">
        <w:rPr>
          <w:rFonts w:ascii="Cambria" w:hAnsi="Cambria"/>
          <w:sz w:val="24"/>
          <w:szCs w:val="24"/>
        </w:rPr>
        <w:t xml:space="preserve"> SavingsAccount. </w:t>
      </w:r>
      <w:r w:rsidRPr="009A310E">
        <w:rPr>
          <w:rFonts w:ascii="Cambria" w:hAnsi="Cambria"/>
          <w:sz w:val="24"/>
          <w:szCs w:val="24"/>
        </w:rPr>
        <w:t>Use a</w:t>
      </w:r>
      <w:r w:rsidRPr="009A310E">
        <w:rPr>
          <w:rFonts w:ascii="Cambria" w:hAnsi="Cambria"/>
          <w:sz w:val="24"/>
          <w:szCs w:val="24"/>
        </w:rPr>
        <w:t xml:space="preserve"> static variable annualInterestRate to store the annual interest rate for all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account holders. Each object of the class contains a private instance variable savingsBalance indicating the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amount the saver currently has ondeposit. Provide method calculateMonthlyInterest to calculate the monthly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 xml:space="preserve">interest by multiplying the savingsBalance by annualInterestRate divided by </w:t>
      </w:r>
      <w:proofErr w:type="gramStart"/>
      <w:r w:rsidRPr="009A310E">
        <w:rPr>
          <w:rFonts w:ascii="Cambria" w:hAnsi="Cambria"/>
          <w:sz w:val="24"/>
          <w:szCs w:val="24"/>
        </w:rPr>
        <w:t>12</w:t>
      </w:r>
      <w:proofErr w:type="gramEnd"/>
      <w:r w:rsidRPr="009A310E">
        <w:rPr>
          <w:rFonts w:ascii="Cambria" w:hAnsi="Cambria"/>
          <w:sz w:val="24"/>
          <w:szCs w:val="24"/>
        </w:rPr>
        <w:t xml:space="preserve"> this interest should be added to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savingsBalance. Provide a static method modifyInterestRate that sets the annualInterestRate to a new value.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 xml:space="preserve">Write a program to </w:t>
      </w:r>
      <w:r w:rsidRPr="009A310E">
        <w:rPr>
          <w:rFonts w:ascii="Cambria" w:hAnsi="Cambria"/>
          <w:sz w:val="24"/>
          <w:szCs w:val="24"/>
        </w:rPr>
        <w:t>evaluate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the class</w:t>
      </w:r>
      <w:r w:rsidRPr="009A310E">
        <w:rPr>
          <w:rFonts w:ascii="Cambria" w:hAnsi="Cambria"/>
          <w:sz w:val="24"/>
          <w:szCs w:val="24"/>
        </w:rPr>
        <w:t xml:space="preserve"> SavingsAccount. Instantiate two savingsAccount objects, saver1 and saver2, with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balances of $2000.00 and $3000.00, respectively. Set annualInterestRate to 4%, then calculate the monthly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interest and print the new balances for both savers. Then set the annualInterestRate to 5%, calculate the next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month’s interest and print the new balances for both savers.</w:t>
      </w:r>
    </w:p>
    <w:p w14:paraId="5E807D96" w14:textId="57D1A113" w:rsidR="009A310E" w:rsidRDefault="009A310E" w:rsidP="009A310E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 xml:space="preserve">Create a class called Book to represent a book. A Book should include four pieces of </w:t>
      </w:r>
      <w:r w:rsidRPr="009A310E">
        <w:rPr>
          <w:rFonts w:ascii="Cambria" w:hAnsi="Cambria"/>
          <w:sz w:val="24"/>
          <w:szCs w:val="24"/>
        </w:rPr>
        <w:t>information,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for</w:t>
      </w:r>
      <w:r w:rsidRPr="009A310E">
        <w:rPr>
          <w:rFonts w:ascii="Cambria" w:hAnsi="Cambria"/>
          <w:sz w:val="24"/>
          <w:szCs w:val="24"/>
        </w:rPr>
        <w:t xml:space="preserve"> instance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 xml:space="preserve">variables‐a book name, an ISBN number, an author </w:t>
      </w:r>
      <w:proofErr w:type="gramStart"/>
      <w:r w:rsidRPr="009A310E">
        <w:rPr>
          <w:rFonts w:ascii="Cambria" w:hAnsi="Cambria"/>
          <w:sz w:val="24"/>
          <w:szCs w:val="24"/>
        </w:rPr>
        <w:t>name</w:t>
      </w:r>
      <w:proofErr w:type="gramEnd"/>
      <w:r w:rsidRPr="009A310E">
        <w:rPr>
          <w:rFonts w:ascii="Cambria" w:hAnsi="Cambria"/>
          <w:sz w:val="24"/>
          <w:szCs w:val="24"/>
        </w:rPr>
        <w:t xml:space="preserve"> and a publisher. Your class should have a constructor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that initializes the four instance variables. Provide a mutator method and accessor method (query method) for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 xml:space="preserve">each instance variable. </w:t>
      </w:r>
      <w:r w:rsidRPr="009A310E">
        <w:rPr>
          <w:rFonts w:ascii="Cambria" w:hAnsi="Cambria"/>
          <w:sz w:val="24"/>
          <w:szCs w:val="24"/>
        </w:rPr>
        <w:t>In addition</w:t>
      </w:r>
      <w:r w:rsidRPr="009A310E">
        <w:rPr>
          <w:rFonts w:ascii="Cambria" w:hAnsi="Cambria"/>
          <w:sz w:val="24"/>
          <w:szCs w:val="24"/>
        </w:rPr>
        <w:t>, provide a method named getBookInfo that returns the description of the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book as a String (the description should include all the information about the book). You should use this keyword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in member methods and constructor. Write a test application named BookTest to create an array of object for 30</w:t>
      </w:r>
      <w:r w:rsidRPr="009A310E">
        <w:rPr>
          <w:rFonts w:ascii="Cambria" w:hAnsi="Cambria"/>
          <w:sz w:val="24"/>
          <w:szCs w:val="24"/>
        </w:rPr>
        <w:t xml:space="preserve"> </w:t>
      </w:r>
      <w:r w:rsidRPr="009A310E">
        <w:rPr>
          <w:rFonts w:ascii="Cambria" w:hAnsi="Cambria"/>
          <w:sz w:val="24"/>
          <w:szCs w:val="24"/>
        </w:rPr>
        <w:t>elements for class Book to demonstrate the class Book's capabilities.</w:t>
      </w:r>
    </w:p>
    <w:p w14:paraId="707E0631" w14:textId="2AD0A47F" w:rsidR="009A310E" w:rsidRDefault="008366A2" w:rsidP="009A310E">
      <w:pPr>
        <w:pStyle w:val="ListBullet"/>
        <w:numPr>
          <w:ilvl w:val="0"/>
          <w:numId w:val="3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Examine below case-study and achieve the desired output:</w:t>
      </w:r>
    </w:p>
    <w:p w14:paraId="78F12DC1" w14:textId="1C9D1DC1" w:rsidR="009A310E" w:rsidRPr="009A310E" w:rsidRDefault="009A310E" w:rsidP="008366A2">
      <w:pPr>
        <w:pStyle w:val="ListBullet"/>
        <w:numPr>
          <w:ilvl w:val="1"/>
          <w:numId w:val="21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Create a super class called Car. The Car class has the following fields and methods.</w:t>
      </w:r>
    </w:p>
    <w:p w14:paraId="57753701" w14:textId="49683BF7" w:rsidR="009A310E" w:rsidRP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speed of integer type</w:t>
      </w:r>
    </w:p>
    <w:p w14:paraId="46CBFECC" w14:textId="56A0F20A" w:rsidR="009A310E" w:rsidRP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regularPrice of double type</w:t>
      </w:r>
    </w:p>
    <w:p w14:paraId="1AFAC55B" w14:textId="044E1215" w:rsidR="009A310E" w:rsidRP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color of String type</w:t>
      </w:r>
    </w:p>
    <w:p w14:paraId="201D2840" w14:textId="035F08DE" w:rsid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method getSalePrice () that has double as return type</w:t>
      </w:r>
    </w:p>
    <w:p w14:paraId="3CB31AE1" w14:textId="5009F632" w:rsidR="009A310E" w:rsidRPr="009A310E" w:rsidRDefault="009A310E" w:rsidP="008366A2">
      <w:pPr>
        <w:pStyle w:val="ListBullet"/>
        <w:numPr>
          <w:ilvl w:val="1"/>
          <w:numId w:val="21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Create a sub class of Car class and name it as Truck. The Truck class has the following fields and methods.</w:t>
      </w:r>
    </w:p>
    <w:p w14:paraId="1BD44640" w14:textId="274F58CC" w:rsidR="009A310E" w:rsidRP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weight of integer type</w:t>
      </w:r>
    </w:p>
    <w:p w14:paraId="0522F2B2" w14:textId="110B76C9" w:rsid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440" w:hanging="36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method getSalePrice () that has double as return type</w:t>
      </w:r>
    </w:p>
    <w:p w14:paraId="56EC69A5" w14:textId="2A0E641A" w:rsidR="009A310E" w:rsidRPr="008366A2" w:rsidRDefault="009A310E" w:rsidP="008366A2">
      <w:pPr>
        <w:pStyle w:val="ListBullet"/>
        <w:numPr>
          <w:ilvl w:val="0"/>
          <w:numId w:val="0"/>
        </w:numPr>
        <w:spacing w:line="276" w:lineRule="auto"/>
        <w:ind w:left="1440" w:hanging="360"/>
        <w:jc w:val="both"/>
        <w:rPr>
          <w:rFonts w:ascii="Cambria" w:hAnsi="Cambria"/>
          <w:i/>
          <w:iCs/>
          <w:sz w:val="24"/>
          <w:szCs w:val="24"/>
        </w:rPr>
      </w:pPr>
      <w:r w:rsidRPr="008366A2">
        <w:rPr>
          <w:rFonts w:ascii="Cambria" w:hAnsi="Cambria"/>
          <w:i/>
          <w:iCs/>
          <w:sz w:val="24"/>
          <w:szCs w:val="24"/>
        </w:rPr>
        <w:t>//If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weight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&gt;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2000,10%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discount.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Otherwise,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20%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discount.</w:t>
      </w:r>
    </w:p>
    <w:p w14:paraId="280853BD" w14:textId="09245AB0" w:rsidR="009A310E" w:rsidRPr="009A310E" w:rsidRDefault="009A310E" w:rsidP="008366A2">
      <w:pPr>
        <w:pStyle w:val="ListBullet"/>
        <w:numPr>
          <w:ilvl w:val="1"/>
          <w:numId w:val="21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Create a subclass of Car class and name it as Ford. The Ford class has the following fields and methods</w:t>
      </w:r>
    </w:p>
    <w:p w14:paraId="6281506D" w14:textId="2DC02E00" w:rsidR="009A310E" w:rsidRP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lastRenderedPageBreak/>
        <w:t>◦</w:t>
      </w:r>
      <w:r w:rsidR="008366A2">
        <w:rPr>
          <w:rFonts w:ascii="Cambria" w:hAnsi="Cambria"/>
          <w:sz w:val="24"/>
          <w:szCs w:val="24"/>
        </w:rPr>
        <w:t>year of integer type</w:t>
      </w:r>
    </w:p>
    <w:p w14:paraId="15F74C7A" w14:textId="4E73B0AF" w:rsidR="009A310E" w:rsidRDefault="009A310E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9A310E">
        <w:rPr>
          <w:rFonts w:ascii="Cambria" w:hAnsi="Cambria"/>
          <w:sz w:val="24"/>
          <w:szCs w:val="24"/>
        </w:rPr>
        <w:t>◦</w:t>
      </w:r>
      <w:r w:rsidR="008366A2">
        <w:rPr>
          <w:rFonts w:ascii="Cambria" w:hAnsi="Cambria"/>
          <w:sz w:val="24"/>
          <w:szCs w:val="24"/>
        </w:rPr>
        <w:t>manufacturerDiscount of integer type</w:t>
      </w:r>
    </w:p>
    <w:p w14:paraId="18C2F5B7" w14:textId="77777777" w:rsid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440" w:hanging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 getSalePrice () that has double as return type</w:t>
      </w:r>
    </w:p>
    <w:p w14:paraId="6532C281" w14:textId="19381E55" w:rsidR="009A310E" w:rsidRPr="008366A2" w:rsidRDefault="009A310E" w:rsidP="008366A2">
      <w:pPr>
        <w:pStyle w:val="ListBullet"/>
        <w:numPr>
          <w:ilvl w:val="0"/>
          <w:numId w:val="0"/>
        </w:numPr>
        <w:spacing w:line="276" w:lineRule="auto"/>
        <w:ind w:left="360" w:firstLine="720"/>
        <w:jc w:val="both"/>
        <w:rPr>
          <w:rFonts w:ascii="Cambria" w:hAnsi="Cambria"/>
          <w:i/>
          <w:iCs/>
          <w:sz w:val="24"/>
          <w:szCs w:val="24"/>
        </w:rPr>
      </w:pPr>
      <w:r w:rsidRPr="008366A2">
        <w:rPr>
          <w:rFonts w:ascii="Cambria" w:hAnsi="Cambria"/>
          <w:i/>
          <w:iCs/>
          <w:sz w:val="24"/>
          <w:szCs w:val="24"/>
        </w:rPr>
        <w:t>//From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the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sale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price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computed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from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Car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class,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subtract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the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manufacturer</w:t>
      </w:r>
      <w:r w:rsidRPr="008366A2"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Discount.</w:t>
      </w:r>
    </w:p>
    <w:p w14:paraId="6B135C87" w14:textId="17FF32D6" w:rsidR="008366A2" w:rsidRPr="008366A2" w:rsidRDefault="008366A2" w:rsidP="008366A2">
      <w:pPr>
        <w:pStyle w:val="ListBullet"/>
        <w:numPr>
          <w:ilvl w:val="1"/>
          <w:numId w:val="21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Create a subclass of Car class and name it as Sedan. The Sedan class has the following fields and methods.</w:t>
      </w:r>
    </w:p>
    <w:p w14:paraId="60D1865A" w14:textId="0B46364A" w:rsid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length of integer type</w:t>
      </w:r>
    </w:p>
    <w:p w14:paraId="762E334D" w14:textId="3C685D10" w:rsidR="008366A2" w:rsidRP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◦</w:t>
      </w:r>
      <w:r>
        <w:rPr>
          <w:rFonts w:ascii="Cambria" w:hAnsi="Cambria"/>
          <w:sz w:val="24"/>
          <w:szCs w:val="24"/>
        </w:rPr>
        <w:t>method getSalePrice () that has double as return type</w:t>
      </w:r>
    </w:p>
    <w:p w14:paraId="18F0657E" w14:textId="6FC428B8" w:rsidR="008366A2" w:rsidRP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360" w:firstLine="720"/>
        <w:jc w:val="both"/>
        <w:rPr>
          <w:rFonts w:ascii="Cambria" w:hAnsi="Cambria"/>
          <w:i/>
          <w:iCs/>
          <w:sz w:val="24"/>
          <w:szCs w:val="24"/>
        </w:rPr>
      </w:pPr>
      <w:r w:rsidRPr="008366A2">
        <w:rPr>
          <w:rFonts w:ascii="Cambria" w:hAnsi="Cambria"/>
          <w:i/>
          <w:iCs/>
          <w:sz w:val="24"/>
          <w:szCs w:val="24"/>
        </w:rPr>
        <w:t>//If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length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&gt;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20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feet,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5%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discount,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Otherwise,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10%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8366A2">
        <w:rPr>
          <w:rFonts w:ascii="Cambria" w:hAnsi="Cambria"/>
          <w:i/>
          <w:iCs/>
          <w:sz w:val="24"/>
          <w:szCs w:val="24"/>
        </w:rPr>
        <w:t>discount.</w:t>
      </w:r>
    </w:p>
    <w:p w14:paraId="4C638894" w14:textId="02E59BC4" w:rsidR="008366A2" w:rsidRDefault="008366A2" w:rsidP="008366A2">
      <w:pPr>
        <w:pStyle w:val="ListBullet"/>
        <w:numPr>
          <w:ilvl w:val="1"/>
          <w:numId w:val="21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 xml:space="preserve">Create MyOwnAutoShop class which contains the </w:t>
      </w:r>
      <w:r w:rsidRPr="008366A2">
        <w:rPr>
          <w:rFonts w:ascii="Cambria" w:hAnsi="Cambria"/>
          <w:sz w:val="24"/>
          <w:szCs w:val="24"/>
        </w:rPr>
        <w:t>main (</w:t>
      </w:r>
      <w:r w:rsidRPr="008366A2">
        <w:rPr>
          <w:rFonts w:ascii="Cambria" w:hAnsi="Cambria"/>
          <w:sz w:val="24"/>
          <w:szCs w:val="24"/>
        </w:rPr>
        <w:t xml:space="preserve">) method. Perform the following within the </w:t>
      </w:r>
      <w:r w:rsidRPr="008366A2">
        <w:rPr>
          <w:rFonts w:ascii="Cambria" w:hAnsi="Cambria"/>
          <w:sz w:val="24"/>
          <w:szCs w:val="24"/>
        </w:rPr>
        <w:t>main (</w:t>
      </w:r>
      <w:r w:rsidRPr="008366A2">
        <w:rPr>
          <w:rFonts w:ascii="Cambria" w:hAnsi="Cambria"/>
          <w:sz w:val="24"/>
          <w:szCs w:val="24"/>
        </w:rPr>
        <w:t>)</w:t>
      </w:r>
      <w:r w:rsidRPr="008366A2">
        <w:rPr>
          <w:rFonts w:ascii="Cambria" w:hAnsi="Cambria"/>
          <w:sz w:val="24"/>
          <w:szCs w:val="24"/>
        </w:rPr>
        <w:t xml:space="preserve"> </w:t>
      </w:r>
      <w:r w:rsidRPr="008366A2">
        <w:rPr>
          <w:rFonts w:ascii="Cambria" w:hAnsi="Cambria"/>
          <w:sz w:val="24"/>
          <w:szCs w:val="24"/>
        </w:rPr>
        <w:t>method.</w:t>
      </w:r>
      <w:r w:rsidRPr="008366A2">
        <w:rPr>
          <w:rFonts w:ascii="Cambria" w:hAnsi="Cambria"/>
          <w:sz w:val="24"/>
          <w:szCs w:val="24"/>
        </w:rPr>
        <w:t xml:space="preserve"> </w:t>
      </w:r>
    </w:p>
    <w:p w14:paraId="03EF060C" w14:textId="16644B45" w:rsidR="008366A2" w:rsidRP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◦Create an instance of Sedan class and initialize all the fields with appropriate values. Use super(...) method in</w:t>
      </w:r>
      <w:r>
        <w:rPr>
          <w:rFonts w:ascii="Cambria" w:hAnsi="Cambria"/>
          <w:sz w:val="24"/>
          <w:szCs w:val="24"/>
        </w:rPr>
        <w:t xml:space="preserve"> </w:t>
      </w:r>
      <w:r w:rsidRPr="008366A2">
        <w:rPr>
          <w:rFonts w:ascii="Cambria" w:hAnsi="Cambria"/>
          <w:sz w:val="24"/>
          <w:szCs w:val="24"/>
        </w:rPr>
        <w:t>the constructor for initializing the fields of the superclass.</w:t>
      </w:r>
    </w:p>
    <w:p w14:paraId="1FDA6B9B" w14:textId="7436BE5D" w:rsidR="008366A2" w:rsidRP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◦Create two instances of the Ford class and initialize all the fields with appropriate values. Use super(...)</w:t>
      </w:r>
      <w:r>
        <w:rPr>
          <w:rFonts w:ascii="Cambria" w:hAnsi="Cambria"/>
          <w:sz w:val="24"/>
          <w:szCs w:val="24"/>
        </w:rPr>
        <w:t xml:space="preserve"> </w:t>
      </w:r>
      <w:r w:rsidRPr="008366A2">
        <w:rPr>
          <w:rFonts w:ascii="Cambria" w:hAnsi="Cambria"/>
          <w:sz w:val="24"/>
          <w:szCs w:val="24"/>
        </w:rPr>
        <w:t>method in the constructor for initializing the fields of the super class.</w:t>
      </w:r>
    </w:p>
    <w:p w14:paraId="65058B23" w14:textId="77777777" w:rsidR="008366A2" w:rsidRP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>◦Create an instance of Car class and initialize all the fields with appropriate values.</w:t>
      </w:r>
    </w:p>
    <w:p w14:paraId="71EB39AC" w14:textId="0872EE19" w:rsidR="008366A2" w:rsidRDefault="008366A2" w:rsidP="008366A2">
      <w:pPr>
        <w:pStyle w:val="ListBullet"/>
        <w:numPr>
          <w:ilvl w:val="0"/>
          <w:numId w:val="0"/>
        </w:numPr>
        <w:spacing w:line="276" w:lineRule="auto"/>
        <w:ind w:left="1080"/>
        <w:jc w:val="both"/>
        <w:rPr>
          <w:rFonts w:ascii="Cambria" w:hAnsi="Cambria"/>
          <w:sz w:val="24"/>
          <w:szCs w:val="24"/>
        </w:rPr>
      </w:pPr>
      <w:r w:rsidRPr="008366A2">
        <w:rPr>
          <w:rFonts w:ascii="Cambria" w:hAnsi="Cambria"/>
          <w:sz w:val="24"/>
          <w:szCs w:val="24"/>
        </w:rPr>
        <w:t xml:space="preserve">Display the sale prices </w:t>
      </w:r>
      <w:proofErr w:type="gramStart"/>
      <w:r w:rsidRPr="008366A2">
        <w:rPr>
          <w:rFonts w:ascii="Cambria" w:hAnsi="Cambria"/>
          <w:sz w:val="24"/>
          <w:szCs w:val="24"/>
        </w:rPr>
        <w:t>of</w:t>
      </w:r>
      <w:proofErr w:type="gramEnd"/>
      <w:r w:rsidRPr="008366A2">
        <w:rPr>
          <w:rFonts w:ascii="Cambria" w:hAnsi="Cambria"/>
          <w:sz w:val="24"/>
          <w:szCs w:val="24"/>
        </w:rPr>
        <w:t xml:space="preserve"> all </w:t>
      </w:r>
      <w:r w:rsidRPr="008366A2">
        <w:rPr>
          <w:rFonts w:ascii="Cambria" w:hAnsi="Cambria"/>
          <w:sz w:val="24"/>
          <w:szCs w:val="24"/>
        </w:rPr>
        <w:t>instances</w:t>
      </w:r>
      <w:r w:rsidRPr="008366A2">
        <w:rPr>
          <w:rFonts w:ascii="Cambria" w:hAnsi="Cambria"/>
          <w:sz w:val="24"/>
          <w:szCs w:val="24"/>
        </w:rPr>
        <w:t>.</w:t>
      </w:r>
    </w:p>
    <w:p w14:paraId="1D96B1DD" w14:textId="39323FA8" w:rsidR="009A310E" w:rsidRDefault="009A310E" w:rsidP="009A310E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Cambria" w:hAnsi="Cambria"/>
          <w:sz w:val="24"/>
          <w:szCs w:val="24"/>
        </w:rPr>
      </w:pPr>
    </w:p>
    <w:p w14:paraId="57C0D7BD" w14:textId="77777777" w:rsidR="009A310E" w:rsidRPr="009A310E" w:rsidRDefault="009A310E" w:rsidP="009A310E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Cambria" w:hAnsi="Cambria"/>
          <w:sz w:val="24"/>
          <w:szCs w:val="24"/>
        </w:rPr>
      </w:pPr>
    </w:p>
    <w:p w14:paraId="7035AF94" w14:textId="77777777" w:rsidR="00302174" w:rsidRPr="00302174" w:rsidRDefault="00302174" w:rsidP="00302174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Cambria" w:hAnsi="Cambria"/>
          <w:sz w:val="24"/>
          <w:szCs w:val="24"/>
        </w:rPr>
      </w:pPr>
    </w:p>
    <w:sectPr w:rsidR="00302174" w:rsidRPr="00302174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88F6" w14:textId="77777777" w:rsidR="00B2098E" w:rsidRDefault="00B2098E">
      <w:pPr>
        <w:spacing w:after="0"/>
      </w:pPr>
      <w:r>
        <w:separator/>
      </w:r>
    </w:p>
  </w:endnote>
  <w:endnote w:type="continuationSeparator" w:id="0">
    <w:p w14:paraId="756A644C" w14:textId="77777777" w:rsidR="00B2098E" w:rsidRDefault="00B20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9A24B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BBE4" w14:textId="77777777" w:rsidR="00B2098E" w:rsidRDefault="00B2098E">
      <w:pPr>
        <w:spacing w:after="0"/>
      </w:pPr>
      <w:r>
        <w:separator/>
      </w:r>
    </w:p>
  </w:footnote>
  <w:footnote w:type="continuationSeparator" w:id="0">
    <w:p w14:paraId="40CAC112" w14:textId="77777777" w:rsidR="00B2098E" w:rsidRDefault="00B209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DEA99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543BE0"/>
    <w:multiLevelType w:val="hybridMultilevel"/>
    <w:tmpl w:val="880CD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C56190"/>
    <w:multiLevelType w:val="hybridMultilevel"/>
    <w:tmpl w:val="71EA77E0"/>
    <w:lvl w:ilvl="0" w:tplc="53648C5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7107D"/>
    <w:multiLevelType w:val="hybridMultilevel"/>
    <w:tmpl w:val="55F63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85D8F"/>
    <w:multiLevelType w:val="hybridMultilevel"/>
    <w:tmpl w:val="F0EC2A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54C69"/>
    <w:multiLevelType w:val="hybridMultilevel"/>
    <w:tmpl w:val="809C60F2"/>
    <w:lvl w:ilvl="0" w:tplc="A3E0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47313"/>
    <w:multiLevelType w:val="hybridMultilevel"/>
    <w:tmpl w:val="887EC9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3A5CF1"/>
    <w:multiLevelType w:val="hybridMultilevel"/>
    <w:tmpl w:val="1996D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E47235"/>
    <w:multiLevelType w:val="hybridMultilevel"/>
    <w:tmpl w:val="E30AB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92147"/>
    <w:multiLevelType w:val="hybridMultilevel"/>
    <w:tmpl w:val="B532B7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5D2D36"/>
    <w:multiLevelType w:val="hybridMultilevel"/>
    <w:tmpl w:val="E7924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05C50"/>
    <w:multiLevelType w:val="multilevel"/>
    <w:tmpl w:val="ECE485B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5E95443B"/>
    <w:multiLevelType w:val="hybridMultilevel"/>
    <w:tmpl w:val="625CE770"/>
    <w:lvl w:ilvl="0" w:tplc="C8DC4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87364"/>
    <w:multiLevelType w:val="hybridMultilevel"/>
    <w:tmpl w:val="E8BC1AE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809047">
    <w:abstractNumId w:val="9"/>
  </w:num>
  <w:num w:numId="2" w16cid:durableId="2043625716">
    <w:abstractNumId w:val="9"/>
    <w:lvlOverride w:ilvl="0">
      <w:startOverride w:val="1"/>
    </w:lvlOverride>
  </w:num>
  <w:num w:numId="3" w16cid:durableId="477840266">
    <w:abstractNumId w:val="9"/>
    <w:lvlOverride w:ilvl="0">
      <w:startOverride w:val="1"/>
    </w:lvlOverride>
  </w:num>
  <w:num w:numId="4" w16cid:durableId="27337746">
    <w:abstractNumId w:val="9"/>
    <w:lvlOverride w:ilvl="0">
      <w:startOverride w:val="1"/>
    </w:lvlOverride>
  </w:num>
  <w:num w:numId="5" w16cid:durableId="1721708406">
    <w:abstractNumId w:val="7"/>
  </w:num>
  <w:num w:numId="6" w16cid:durableId="1670059509">
    <w:abstractNumId w:val="6"/>
  </w:num>
  <w:num w:numId="7" w16cid:durableId="498353255">
    <w:abstractNumId w:val="5"/>
  </w:num>
  <w:num w:numId="8" w16cid:durableId="1361585957">
    <w:abstractNumId w:val="4"/>
  </w:num>
  <w:num w:numId="9" w16cid:durableId="1605458817">
    <w:abstractNumId w:val="8"/>
  </w:num>
  <w:num w:numId="10" w16cid:durableId="456680169">
    <w:abstractNumId w:val="3"/>
  </w:num>
  <w:num w:numId="11" w16cid:durableId="562106889">
    <w:abstractNumId w:val="2"/>
  </w:num>
  <w:num w:numId="12" w16cid:durableId="1415202876">
    <w:abstractNumId w:val="1"/>
  </w:num>
  <w:num w:numId="13" w16cid:durableId="1116296935">
    <w:abstractNumId w:val="0"/>
  </w:num>
  <w:num w:numId="14" w16cid:durableId="1902249985">
    <w:abstractNumId w:val="16"/>
  </w:num>
  <w:num w:numId="15" w16cid:durableId="44246005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94411170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0661465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0150770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223298924">
    <w:abstractNumId w:val="18"/>
  </w:num>
  <w:num w:numId="20" w16cid:durableId="721907899">
    <w:abstractNumId w:val="22"/>
  </w:num>
  <w:num w:numId="21" w16cid:durableId="1449936141">
    <w:abstractNumId w:val="17"/>
  </w:num>
  <w:num w:numId="22" w16cid:durableId="688530406">
    <w:abstractNumId w:val="21"/>
  </w:num>
  <w:num w:numId="23" w16cid:durableId="987712569">
    <w:abstractNumId w:val="19"/>
  </w:num>
  <w:num w:numId="24" w16cid:durableId="1116413937">
    <w:abstractNumId w:val="12"/>
  </w:num>
  <w:num w:numId="25" w16cid:durableId="1841121776">
    <w:abstractNumId w:val="15"/>
  </w:num>
  <w:num w:numId="26" w16cid:durableId="257563669">
    <w:abstractNumId w:val="10"/>
  </w:num>
  <w:num w:numId="27" w16cid:durableId="1654292025">
    <w:abstractNumId w:val="11"/>
  </w:num>
  <w:num w:numId="28" w16cid:durableId="1989089878">
    <w:abstractNumId w:val="13"/>
  </w:num>
  <w:num w:numId="29" w16cid:durableId="553735512">
    <w:abstractNumId w:val="20"/>
  </w:num>
  <w:num w:numId="30" w16cid:durableId="893464938">
    <w:abstractNumId w:val="23"/>
  </w:num>
  <w:num w:numId="31" w16cid:durableId="2707194">
    <w:abstractNumId w:val="16"/>
  </w:num>
  <w:num w:numId="32" w16cid:durableId="2114133642">
    <w:abstractNumId w:val="14"/>
  </w:num>
  <w:num w:numId="33" w16cid:durableId="17894271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C"/>
    <w:rsid w:val="00302174"/>
    <w:rsid w:val="00374627"/>
    <w:rsid w:val="00394A6D"/>
    <w:rsid w:val="003F19B9"/>
    <w:rsid w:val="004476A1"/>
    <w:rsid w:val="005114E7"/>
    <w:rsid w:val="005877AC"/>
    <w:rsid w:val="005E5E55"/>
    <w:rsid w:val="00616068"/>
    <w:rsid w:val="006E401C"/>
    <w:rsid w:val="0077621B"/>
    <w:rsid w:val="007963CE"/>
    <w:rsid w:val="007D00B3"/>
    <w:rsid w:val="008366A2"/>
    <w:rsid w:val="008916B6"/>
    <w:rsid w:val="008E10EB"/>
    <w:rsid w:val="009763C8"/>
    <w:rsid w:val="009A310E"/>
    <w:rsid w:val="00A8131A"/>
    <w:rsid w:val="00B2098E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F98FF"/>
  <w15:chartTrackingRefBased/>
  <w15:docId w15:val="{6873C58E-5A9D-4303-8B2E-AF031CDF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22F93010C34FFBAB2AB750BAAAA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4543E-1193-47ED-9830-2CA7BDBA5F67}"/>
      </w:docPartPr>
      <w:docPartBody>
        <w:p w:rsidR="00000000" w:rsidRDefault="00000000">
          <w:pPr>
            <w:pStyle w:val="A022F93010C34FFBAB2AB750BAAAACE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B"/>
    <w:rsid w:val="009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2F93010C34FFBAB2AB750BAAAACEF">
    <w:name w:val="A022F93010C34FFBAB2AB750BAAAACEF"/>
  </w:style>
  <w:style w:type="paragraph" w:customStyle="1" w:styleId="F964703098524D718666E0FD0355FDD9">
    <w:name w:val="F964703098524D718666E0FD0355FDD9"/>
  </w:style>
  <w:style w:type="paragraph" w:customStyle="1" w:styleId="55B2F42003124A7288A30F6430AFFBBA">
    <w:name w:val="55B2F42003124A7288A30F6430AFFBBA"/>
  </w:style>
  <w:style w:type="paragraph" w:customStyle="1" w:styleId="AB180655530A47C68276E57E25A415D3">
    <w:name w:val="AB180655530A47C68276E57E25A415D3"/>
  </w:style>
  <w:style w:type="paragraph" w:customStyle="1" w:styleId="72A0E119BC244B35A2187486D562BC36">
    <w:name w:val="72A0E119BC244B35A2187486D562BC36"/>
  </w:style>
  <w:style w:type="paragraph" w:customStyle="1" w:styleId="47B1603303594444B7C120E057337A38">
    <w:name w:val="47B1603303594444B7C120E057337A38"/>
  </w:style>
  <w:style w:type="paragraph" w:customStyle="1" w:styleId="B56183FBF94C43268ED5ECB1B016A057">
    <w:name w:val="B56183FBF94C43268ED5ECB1B016A057"/>
  </w:style>
  <w:style w:type="paragraph" w:customStyle="1" w:styleId="096E29EF4FB94D96856FBE5D65CA84D7">
    <w:name w:val="096E29EF4FB94D96856FBE5D65CA84D7"/>
  </w:style>
  <w:style w:type="paragraph" w:customStyle="1" w:styleId="FF6C61D1FE6647F9A47C45C23E6DF833">
    <w:name w:val="FF6C61D1FE6647F9A47C45C23E6DF833"/>
  </w:style>
  <w:style w:type="paragraph" w:customStyle="1" w:styleId="C1883B08A4D0435F98128F9BF24EB2E0">
    <w:name w:val="C1883B08A4D0435F98128F9BF24EB2E0"/>
  </w:style>
  <w:style w:type="paragraph" w:customStyle="1" w:styleId="9F65DEF3B1C542C39383A8C4C7061F65">
    <w:name w:val="9F65DEF3B1C542C39383A8C4C7061F65"/>
  </w:style>
  <w:style w:type="paragraph" w:customStyle="1" w:styleId="B04B9993F64F4BC3B2AF06B7B00BBA0A">
    <w:name w:val="B04B9993F64F4BC3B2AF06B7B00BBA0A"/>
  </w:style>
  <w:style w:type="paragraph" w:customStyle="1" w:styleId="3725A51F779448D5A80C595E3F9C63E2">
    <w:name w:val="3725A51F779448D5A80C595E3F9C63E2"/>
  </w:style>
  <w:style w:type="paragraph" w:customStyle="1" w:styleId="8D1051F24EE24F1E81732178D86E0931">
    <w:name w:val="8D1051F24EE24F1E81732178D86E0931"/>
  </w:style>
  <w:style w:type="paragraph" w:customStyle="1" w:styleId="E8757C4051A54277B0826939F7C9D03A">
    <w:name w:val="E8757C4051A54277B0826939F7C9D03A"/>
  </w:style>
  <w:style w:type="paragraph" w:customStyle="1" w:styleId="7EC2FB681AD941FE883401C586A21290">
    <w:name w:val="7EC2FB681AD941FE883401C586A21290"/>
  </w:style>
  <w:style w:type="paragraph" w:customStyle="1" w:styleId="6E41CA7CC1274351ABA4F0BCCB139F3D">
    <w:name w:val="6E41CA7CC1274351ABA4F0BCCB139F3D"/>
  </w:style>
  <w:style w:type="paragraph" w:customStyle="1" w:styleId="F9FB00E46D2346D7A11C9B36B6287562">
    <w:name w:val="F9FB00E46D2346D7A11C9B36B6287562"/>
  </w:style>
  <w:style w:type="paragraph" w:customStyle="1" w:styleId="D7C1DF96B9284AD3860D556CB31EDBB9">
    <w:name w:val="D7C1DF96B9284AD3860D556CB31EDBB9"/>
  </w:style>
  <w:style w:type="paragraph" w:customStyle="1" w:styleId="BFE594908AC749F388E215EA604CD311">
    <w:name w:val="BFE594908AC749F388E215EA604CD311"/>
  </w:style>
  <w:style w:type="paragraph" w:customStyle="1" w:styleId="44D9C4FD552A4458BA8F0059D3FB2FB3">
    <w:name w:val="44D9C4FD552A4458BA8F0059D3FB2FB3"/>
  </w:style>
  <w:style w:type="paragraph" w:customStyle="1" w:styleId="D446160932B54DDA9904674FAC7E66FB">
    <w:name w:val="D446160932B54DDA9904674FAC7E66FB"/>
  </w:style>
  <w:style w:type="paragraph" w:customStyle="1" w:styleId="FA9660B70A3F49388039A28591ADFA0B">
    <w:name w:val="FA9660B70A3F49388039A28591ADFA0B"/>
  </w:style>
  <w:style w:type="paragraph" w:customStyle="1" w:styleId="AC523FBDA7A246F9B28D77468B513E25">
    <w:name w:val="AC523FBDA7A246F9B28D77468B513E25"/>
  </w:style>
  <w:style w:type="paragraph" w:customStyle="1" w:styleId="3D543B9E0AD64EF19E541FF54A40C18F">
    <w:name w:val="3D543B9E0AD64EF19E541FF54A40C18F"/>
  </w:style>
  <w:style w:type="paragraph" w:customStyle="1" w:styleId="AADB41C3188F4DDCABB4266C7C529624">
    <w:name w:val="AADB41C3188F4DDCABB4266C7C529624"/>
  </w:style>
  <w:style w:type="paragraph" w:customStyle="1" w:styleId="3575414E30A846A39704D33381CB19D0">
    <w:name w:val="3575414E30A846A39704D33381CB19D0"/>
  </w:style>
  <w:style w:type="paragraph" w:customStyle="1" w:styleId="D39CDE60111447C89E8D0F67AC428E29">
    <w:name w:val="D39CDE60111447C89E8D0F67AC428E29"/>
  </w:style>
  <w:style w:type="paragraph" w:customStyle="1" w:styleId="DAF510A32884493AA47DC39F8F8FAF36">
    <w:name w:val="DAF510A32884493AA47DC39F8F8FAF36"/>
  </w:style>
  <w:style w:type="paragraph" w:customStyle="1" w:styleId="FDBED824B9C14417A071FE33CF9E0F14">
    <w:name w:val="FDBED824B9C14417A071FE33CF9E0F14"/>
  </w:style>
  <w:style w:type="paragraph" w:customStyle="1" w:styleId="221DBDD90B314BD2AA47EAE34D043850">
    <w:name w:val="221DBDD90B314BD2AA47EAE34D043850"/>
  </w:style>
  <w:style w:type="paragraph" w:customStyle="1" w:styleId="104AFC9CD89646B9B4B4082480ADA0B0">
    <w:name w:val="104AFC9CD89646B9B4B4082480ADA0B0"/>
  </w:style>
  <w:style w:type="paragraph" w:customStyle="1" w:styleId="A9CF482F938647829B25420CFC83A60F">
    <w:name w:val="A9CF482F938647829B25420CFC83A60F"/>
  </w:style>
  <w:style w:type="paragraph" w:customStyle="1" w:styleId="83DD3883FF6B493CBB0BD2515D646210">
    <w:name w:val="83DD3883FF6B493CBB0BD2515D646210"/>
  </w:style>
  <w:style w:type="paragraph" w:customStyle="1" w:styleId="475DA16360344D12AC7D4B70F6CC479C">
    <w:name w:val="475DA16360344D12AC7D4B70F6CC479C"/>
  </w:style>
  <w:style w:type="paragraph" w:customStyle="1" w:styleId="5BFF73B6A133466789A0D957C215E3DD">
    <w:name w:val="5BFF73B6A133466789A0D957C215E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39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dc:description>Java Fundamentals Assignments</dc:description>
  <cp:lastModifiedBy>Bhawna Gunwani</cp:lastModifiedBy>
  <cp:revision>1</cp:revision>
  <dcterms:created xsi:type="dcterms:W3CDTF">2022-11-11T03:59:00Z</dcterms:created>
  <dcterms:modified xsi:type="dcterms:W3CDTF">2022-11-11T04:38:00Z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