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DD54" w14:textId="27E999C4" w:rsidR="00FE576D" w:rsidRPr="00280EB7" w:rsidRDefault="00D16ED9" w:rsidP="00435446">
      <w:pPr>
        <w:pStyle w:val="Title"/>
        <w:rPr>
          <w:rFonts w:ascii="Cambria" w:hAnsi="Cambria"/>
        </w:rPr>
      </w:pPr>
      <w:r>
        <w:rPr>
          <w:rFonts w:ascii="Cambria" w:hAnsi="Cambria"/>
        </w:rPr>
        <w:t>–</w:t>
      </w:r>
      <w:r w:rsidR="00F74595">
        <w:rPr>
          <w:rFonts w:ascii="Cambria" w:hAnsi="Cambria"/>
        </w:rPr>
        <w:t>SQL</w:t>
      </w:r>
    </w:p>
    <w:p w14:paraId="43BE84B1" w14:textId="057474E0" w:rsidR="00FE576D" w:rsidRPr="00280EB7" w:rsidRDefault="00FE576D" w:rsidP="00384D76">
      <w:pPr>
        <w:pStyle w:val="Date"/>
        <w:jc w:val="left"/>
        <w:rPr>
          <w:rFonts w:ascii="Cambria" w:hAnsi="Cambria"/>
        </w:rPr>
      </w:pPr>
    </w:p>
    <w:p w14:paraId="7EF54F91" w14:textId="1DC0F462" w:rsidR="00FE576D" w:rsidRPr="00280EB7" w:rsidRDefault="00F74595">
      <w:pPr>
        <w:pStyle w:val="Heading1"/>
        <w:rPr>
          <w:rFonts w:ascii="Cambria" w:hAnsi="Cambria"/>
        </w:rPr>
      </w:pPr>
      <w:r>
        <w:rPr>
          <w:rFonts w:ascii="Cambria" w:hAnsi="Cambria"/>
        </w:rPr>
        <w:t>SQL Queries</w:t>
      </w:r>
    </w:p>
    <w:p w14:paraId="23FA62A4" w14:textId="2044EAD8" w:rsidR="00FE576D" w:rsidRPr="006D4457" w:rsidRDefault="00280EB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reverse alphabetical order.</w:t>
      </w:r>
    </w:p>
    <w:p w14:paraId="0EF2112D" w14:textId="51CBD73A" w:rsidR="008A3A20" w:rsidRPr="006D4457" w:rsidRDefault="008A3A2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in Italy</w:t>
      </w:r>
      <w:r w:rsidR="00FA312F" w:rsidRPr="006D4457">
        <w:rPr>
          <w:rFonts w:ascii="Cambria" w:hAnsi="Cambria"/>
          <w:sz w:val="24"/>
          <w:szCs w:val="24"/>
        </w:rPr>
        <w:t>.</w:t>
      </w:r>
    </w:p>
    <w:p w14:paraId="45EB48EF" w14:textId="2BB40206" w:rsidR="008A3A20" w:rsidRPr="006D4457" w:rsidRDefault="002438CB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in Paris sorted by last name.</w:t>
      </w:r>
    </w:p>
    <w:p w14:paraId="2D96D0D7" w14:textId="1786E005" w:rsidR="002438CB" w:rsidRPr="006D4457" w:rsidRDefault="004D5BD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Add Oxford Trading to the list of suppliers.</w:t>
      </w:r>
    </w:p>
    <w:p w14:paraId="1E5207E1" w14:textId="029B7B4B" w:rsidR="004D5BD7" w:rsidRPr="006D4457" w:rsidRDefault="004D5BD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Supplier with id 24 has moved. Change their city from Sydney to Melbourne.</w:t>
      </w:r>
      <w:r w:rsidRPr="006D4457">
        <w:rPr>
          <w:rFonts w:ascii="Cambria" w:hAnsi="Cambria"/>
          <w:sz w:val="24"/>
          <w:szCs w:val="24"/>
        </w:rPr>
        <w:tab/>
      </w:r>
    </w:p>
    <w:p w14:paraId="1DD5B16F" w14:textId="4F493558" w:rsidR="004D5BD7" w:rsidRPr="006D4457" w:rsidRDefault="004D5BD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'Stroopwafels' from the products.</w:t>
      </w:r>
    </w:p>
    <w:p w14:paraId="2B4A5993" w14:textId="22C2B208" w:rsidR="004D5BD7" w:rsidRPr="006D4457" w:rsidRDefault="00FC26B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the UK.</w:t>
      </w:r>
    </w:p>
    <w:p w14:paraId="58DE0B61" w14:textId="36AC1BD2" w:rsidR="00FC26B5" w:rsidRPr="006D4457" w:rsidRDefault="00FC26B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customers.</w:t>
      </w:r>
    </w:p>
    <w:p w14:paraId="31EEAF13" w14:textId="71FF5715" w:rsidR="00FC26B5" w:rsidRPr="006D4457" w:rsidRDefault="00092C1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the first name, last name, and city of all customers.</w:t>
      </w:r>
    </w:p>
    <w:p w14:paraId="3F226C76" w14:textId="7BC240A1" w:rsidR="00092C11" w:rsidRPr="006D4457" w:rsidRDefault="00092C1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France.</w:t>
      </w:r>
    </w:p>
    <w:p w14:paraId="4FF44EF1" w14:textId="5774D1CE" w:rsidR="00092C11" w:rsidRPr="006D4457" w:rsidRDefault="00092C1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in Sweden.</w:t>
      </w:r>
    </w:p>
    <w:p w14:paraId="51351A4F" w14:textId="181F2474" w:rsidR="00092C11" w:rsidRPr="006D4457" w:rsidRDefault="00092C1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For supplier Pavlova, Ltd, change the city to Sydney.</w:t>
      </w:r>
    </w:p>
    <w:p w14:paraId="3967BF58" w14:textId="13969B45" w:rsidR="00092C11" w:rsidRPr="006D4457" w:rsidRDefault="00092C1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Delete products with a price higher than $50.</w:t>
      </w:r>
    </w:p>
    <w:p w14:paraId="155D3327" w14:textId="22DEA43E" w:rsidR="00092C11" w:rsidRPr="006D4457" w:rsidRDefault="00DB016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An INSERT statement that adds a new supplier to the database.</w:t>
      </w:r>
    </w:p>
    <w:p w14:paraId="560A9459" w14:textId="09989A6C" w:rsidR="00DB0165" w:rsidRPr="006D4457" w:rsidRDefault="00A7647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Add new customer Craig Smith to the database.</w:t>
      </w:r>
    </w:p>
    <w:p w14:paraId="55C96665" w14:textId="23BA3507" w:rsidR="00A7647E" w:rsidRPr="006D4457" w:rsidRDefault="00A7647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The Bigfoot Brewery supplier has also become a customer. Add a customer record with values from the supplier table.</w:t>
      </w:r>
    </w:p>
    <w:p w14:paraId="0ECC215B" w14:textId="3FE4595C" w:rsidR="00A7647E" w:rsidRPr="006D4457" w:rsidRDefault="003B3671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 xml:space="preserve">Change the phone number for supplier Tokio Traders. </w:t>
      </w:r>
      <w:r w:rsidRPr="006D4457">
        <w:rPr>
          <w:rFonts w:ascii="Cambria" w:hAnsi="Cambria"/>
          <w:sz w:val="24"/>
          <w:szCs w:val="24"/>
        </w:rPr>
        <w:tab/>
      </w:r>
    </w:p>
    <w:p w14:paraId="0E28DD32" w14:textId="3699A518" w:rsidR="003B3671" w:rsidRPr="006D4457" w:rsidRDefault="0073111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Discontinue all products in the database.</w:t>
      </w:r>
    </w:p>
    <w:p w14:paraId="460B9E32" w14:textId="7361B087" w:rsidR="00731110" w:rsidRPr="006D4457" w:rsidRDefault="0073111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Discontinue all products over $50.</w:t>
      </w:r>
      <w:r w:rsidRPr="006D4457">
        <w:rPr>
          <w:rFonts w:ascii="Cambria" w:hAnsi="Cambria"/>
          <w:sz w:val="24"/>
          <w:szCs w:val="24"/>
        </w:rPr>
        <w:tab/>
      </w:r>
    </w:p>
    <w:p w14:paraId="6B8541F2" w14:textId="2F7F2FD8" w:rsidR="00731110" w:rsidRPr="006D4457" w:rsidRDefault="0073111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Discontinue the product with Id = 46.</w:t>
      </w:r>
      <w:r w:rsidRPr="006D4457">
        <w:rPr>
          <w:rFonts w:ascii="Cambria" w:hAnsi="Cambria"/>
          <w:sz w:val="24"/>
          <w:szCs w:val="24"/>
        </w:rPr>
        <w:tab/>
      </w:r>
    </w:p>
    <w:p w14:paraId="6DE43B3A" w14:textId="25AB4A84" w:rsidR="00731110" w:rsidRPr="006D4457" w:rsidRDefault="0073111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Supplier Norske Meierier (Id = 15) has moved. Change their city, phone, and fax with updated values.</w:t>
      </w:r>
    </w:p>
    <w:p w14:paraId="08D74598" w14:textId="1E139E0C" w:rsidR="00731110" w:rsidRPr="006D4457" w:rsidRDefault="009B343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customer Elizabeth Lincoln who lives in Canada.</w:t>
      </w:r>
    </w:p>
    <w:p w14:paraId="160F5E1A" w14:textId="2F5CE8DB" w:rsidR="009B3439" w:rsidRPr="006D4457" w:rsidRDefault="00E76382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all products.</w:t>
      </w:r>
    </w:p>
    <w:p w14:paraId="1DC8CA56" w14:textId="026DE51C" w:rsidR="00E76382" w:rsidRPr="006D4457" w:rsidRDefault="00E76382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products over $50.</w:t>
      </w:r>
    </w:p>
    <w:p w14:paraId="594CFCB5" w14:textId="513CECA2" w:rsidR="00E76382" w:rsidRPr="006D4457" w:rsidRDefault="00E76382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customer with Id = 21.</w:t>
      </w:r>
    </w:p>
    <w:p w14:paraId="519ACDF1" w14:textId="05C48591" w:rsidR="00876AF8" w:rsidRPr="006D4457" w:rsidRDefault="008D5744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sorted by country.</w:t>
      </w:r>
    </w:p>
    <w:p w14:paraId="6CE45BA3" w14:textId="2252B25C" w:rsidR="008D5744" w:rsidRPr="006D4457" w:rsidRDefault="008D5744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alphabetical order.</w:t>
      </w:r>
    </w:p>
    <w:p w14:paraId="308297BF" w14:textId="6BB83CFE" w:rsidR="008D5744" w:rsidRPr="006D4457" w:rsidRDefault="008D5744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reverse alphabetical order</w:t>
      </w:r>
    </w:p>
    <w:p w14:paraId="6BC5B43C" w14:textId="1EA8113A" w:rsidR="008D5744" w:rsidRPr="006D4457" w:rsidRDefault="008D5744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ordered by country, then by city within each country.</w:t>
      </w:r>
    </w:p>
    <w:p w14:paraId="78C5058A" w14:textId="40709001" w:rsidR="008D5744" w:rsidRPr="006D4457" w:rsidRDefault="00C06E2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the USA, Japan, and Germany, ordered by city, then by company name in reverse order.</w:t>
      </w:r>
      <w:r w:rsidRPr="006D4457">
        <w:rPr>
          <w:rFonts w:ascii="Cambria" w:hAnsi="Cambria"/>
          <w:sz w:val="24"/>
          <w:szCs w:val="24"/>
        </w:rPr>
        <w:tab/>
      </w:r>
    </w:p>
    <w:p w14:paraId="7E98B6E8" w14:textId="113B4781" w:rsidR="00C06E2F" w:rsidRPr="006D4457" w:rsidRDefault="00C06E2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orders, sorted by amount (largest first), within each year.</w:t>
      </w:r>
    </w:p>
    <w:p w14:paraId="7DC2612B" w14:textId="15283D05" w:rsidR="00C06E2F" w:rsidRPr="006D4457" w:rsidRDefault="00DE4248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with their products.</w:t>
      </w:r>
    </w:p>
    <w:p w14:paraId="45EC758B" w14:textId="31DC0F4D" w:rsidR="00DE4248" w:rsidRPr="006D4457" w:rsidRDefault="00CC75B3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orders with customer information.</w:t>
      </w:r>
    </w:p>
    <w:p w14:paraId="5CE2DA45" w14:textId="305A75F4" w:rsidR="00CC75B3" w:rsidRPr="006D4457" w:rsidRDefault="00CC75B3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orders with product name, quantity, and price, sorted by order number.</w:t>
      </w:r>
    </w:p>
    <w:p w14:paraId="2B32FF03" w14:textId="0CD6D91C" w:rsidR="004A5320" w:rsidRPr="006D4457" w:rsidRDefault="009F2F7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lastRenderedPageBreak/>
        <w:t>List all suppliers and their products, including suppliers with no products.</w:t>
      </w:r>
    </w:p>
    <w:p w14:paraId="0F9BDC68" w14:textId="31C9E923" w:rsidR="009F2F70" w:rsidRPr="006D4457" w:rsidRDefault="009F2F7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and the total amount they spent irrespective whether they placed any orders or not.</w:t>
      </w:r>
    </w:p>
    <w:p w14:paraId="3F1AA547" w14:textId="099E091D" w:rsidR="002E2216" w:rsidRPr="006D4457" w:rsidRDefault="003E630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products that have no orders.</w:t>
      </w:r>
    </w:p>
    <w:p w14:paraId="670605AD" w14:textId="761D1878" w:rsidR="003E6305" w:rsidRPr="006D4457" w:rsidRDefault="003E630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customers that have not placed orders.</w:t>
      </w:r>
    </w:p>
    <w:p w14:paraId="2C9D9DAF" w14:textId="31EB801F" w:rsidR="003E6305" w:rsidRPr="006D4457" w:rsidRDefault="00221772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-- with or without orders -- and a count of the orders that include a '2kg box with Konbu' (product with Id = 13). Sort the results by number of orders.</w:t>
      </w:r>
      <w:r w:rsidRPr="006D4457">
        <w:rPr>
          <w:rFonts w:ascii="Cambria" w:hAnsi="Cambria"/>
          <w:sz w:val="24"/>
          <w:szCs w:val="24"/>
        </w:rPr>
        <w:tab/>
      </w:r>
    </w:p>
    <w:p w14:paraId="15FB7929" w14:textId="21B26C03" w:rsidR="00221772" w:rsidRPr="006D4457" w:rsidRDefault="00854966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and their order dates, including those without orders.</w:t>
      </w:r>
    </w:p>
    <w:p w14:paraId="2CB4C836" w14:textId="04B3582C" w:rsidR="00800EB2" w:rsidRPr="006D4457" w:rsidRDefault="00800EB2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Match all customers and suppliers by country.</w:t>
      </w:r>
    </w:p>
    <w:p w14:paraId="43736887" w14:textId="014B465B" w:rsidR="00625DCF" w:rsidRPr="006D4457" w:rsidRDefault="00625DC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Match suppliers that are from the same country.</w:t>
      </w:r>
    </w:p>
    <w:p w14:paraId="7214DB02" w14:textId="02363701" w:rsidR="008D47CF" w:rsidRPr="006D4457" w:rsidRDefault="008D47C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Match customers that are from the same city and country.</w:t>
      </w:r>
    </w:p>
    <w:p w14:paraId="2492FE43" w14:textId="3688EDD4" w:rsidR="008D47CF" w:rsidRPr="006D4457" w:rsidRDefault="008D47C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customers with the same first name (i.e. duplicates).</w:t>
      </w:r>
    </w:p>
    <w:p w14:paraId="0BD670DB" w14:textId="6EAA0354" w:rsidR="008E12AB" w:rsidRPr="006D4457" w:rsidRDefault="008E12AB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Increase the unit price by 10% for all products that have been sold before.</w:t>
      </w:r>
    </w:p>
    <w:p w14:paraId="43B34B8C" w14:textId="77777777" w:rsidR="00485122" w:rsidRPr="006D4457" w:rsidRDefault="00EE1B3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 xml:space="preserve">Discontinue products that have not sold. </w:t>
      </w:r>
    </w:p>
    <w:p w14:paraId="3E0BB501" w14:textId="4FEFF5BE" w:rsidR="00EE1B30" w:rsidRPr="006D4457" w:rsidRDefault="00EE1B3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For customer Paul Henriot change the unit price to $25 for Queso Calibres in their order.</w:t>
      </w:r>
    </w:p>
    <w:p w14:paraId="0A3CCDFF" w14:textId="73C9C613" w:rsidR="00EE1B30" w:rsidRPr="006D4457" w:rsidRDefault="007730D3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Remove products that have not sold.</w:t>
      </w:r>
    </w:p>
    <w:p w14:paraId="65D99A96" w14:textId="29A4648F" w:rsidR="007730D3" w:rsidRPr="006D4457" w:rsidRDefault="00582B2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For order number 542379 remove the Tofu.</w:t>
      </w:r>
    </w:p>
    <w:p w14:paraId="3809D1D3" w14:textId="65ABB75D" w:rsidR="00582B27" w:rsidRPr="006D4457" w:rsidRDefault="002D77C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with the number of products they offer.</w:t>
      </w:r>
    </w:p>
    <w:p w14:paraId="10BA7EC4" w14:textId="203E9327" w:rsidR="002D77C0" w:rsidRPr="006D4457" w:rsidRDefault="008D2C6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products with order quantities greater than 100.</w:t>
      </w:r>
    </w:p>
    <w:p w14:paraId="675999FE" w14:textId="174D9F97" w:rsidR="008D2C60" w:rsidRPr="006D4457" w:rsidRDefault="008D2C6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with their total number of orders.</w:t>
      </w:r>
    </w:p>
    <w:p w14:paraId="71F549D2" w14:textId="7CC00C28" w:rsidR="008D2C60" w:rsidRPr="006D4457" w:rsidRDefault="008D2C6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the top 5 largest orders, sorted by amount.</w:t>
      </w:r>
    </w:p>
    <w:p w14:paraId="73A4E1D1" w14:textId="2E212ABD" w:rsidR="008D2C60" w:rsidRPr="006D4457" w:rsidRDefault="008D2C6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the top 10 most expensive products sorted by price.</w:t>
      </w:r>
    </w:p>
    <w:p w14:paraId="1C05A013" w14:textId="27107759" w:rsidR="008D2C60" w:rsidRPr="006D4457" w:rsidRDefault="0089216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Copy products that cost more than $75 to a new LuxeProduct table.</w:t>
      </w:r>
    </w:p>
    <w:p w14:paraId="71FB3A1D" w14:textId="722096B4" w:rsidR="0089216E" w:rsidRPr="006D4457" w:rsidRDefault="00CD46B3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Copy USA suppliers over to a new SupplierUSA table.</w:t>
      </w:r>
    </w:p>
    <w:p w14:paraId="7B7459A7" w14:textId="75D37A3B" w:rsidR="00CD46B3" w:rsidRPr="006D4457" w:rsidRDefault="007C22DB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but 10 of the largest orders, sorted by amount.</w:t>
      </w:r>
    </w:p>
    <w:p w14:paraId="561BD200" w14:textId="2BD08A07" w:rsidR="007C22DB" w:rsidRPr="006D4457" w:rsidRDefault="009A3D0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but the 10 of the most expensive products, sorted by price.</w:t>
      </w:r>
    </w:p>
    <w:p w14:paraId="520727FB" w14:textId="3F4EFE8C" w:rsidR="009A3D0F" w:rsidRPr="006D4457" w:rsidRDefault="009A3D0F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the 10th to 15th most expensive products sorted by price.</w:t>
      </w:r>
    </w:p>
    <w:p w14:paraId="0255CF25" w14:textId="165FCE70" w:rsidR="009A3D0F" w:rsidRPr="006D4457" w:rsidRDefault="00D41E5A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French customer cities (without duplicates).</w:t>
      </w:r>
    </w:p>
    <w:p w14:paraId="575CBA71" w14:textId="087F75BD" w:rsidR="00D41E5A" w:rsidRPr="006D4457" w:rsidRDefault="003C4B1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unique supplier countries in alphabetical order.</w:t>
      </w:r>
    </w:p>
    <w:p w14:paraId="1F6845DD" w14:textId="0B0AB395" w:rsidR="003C4B1E" w:rsidRPr="006D4457" w:rsidRDefault="003C4B1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the number of unique supplier countries.</w:t>
      </w:r>
    </w:p>
    <w:p w14:paraId="4B214333" w14:textId="52246AFB" w:rsidR="003C4B1E" w:rsidRPr="006D4457" w:rsidRDefault="005B7FFC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the largest order amount.</w:t>
      </w:r>
    </w:p>
    <w:p w14:paraId="70989057" w14:textId="2FAB3800" w:rsidR="005B7FFC" w:rsidRPr="006D4457" w:rsidRDefault="0006420D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the cheapest product.</w:t>
      </w:r>
    </w:p>
    <w:p w14:paraId="72EF0CA1" w14:textId="3E4C52DE" w:rsidR="0006420D" w:rsidRPr="006D4457" w:rsidRDefault="0006420D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the largest order placed in 2014.</w:t>
      </w:r>
    </w:p>
    <w:p w14:paraId="4066BC24" w14:textId="48815650" w:rsidR="0006420D" w:rsidRPr="006D4457" w:rsidRDefault="0006420D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Find the last order date in 2013.</w:t>
      </w:r>
    </w:p>
    <w:p w14:paraId="25DBD06F" w14:textId="79D3AB2B" w:rsidR="00B46A20" w:rsidRPr="006D4457" w:rsidRDefault="00B46A20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Get the total number of products.</w:t>
      </w:r>
    </w:p>
    <w:p w14:paraId="561A201D" w14:textId="5AC47051" w:rsidR="002C07DE" w:rsidRPr="006D4457" w:rsidRDefault="002C07D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Get the total number of customers.</w:t>
      </w:r>
    </w:p>
    <w:p w14:paraId="055CA798" w14:textId="585DD6AB" w:rsidR="002C07DE" w:rsidRPr="006D4457" w:rsidRDefault="002C07D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Calculate the total sales in 2013.</w:t>
      </w:r>
    </w:p>
    <w:p w14:paraId="03730B86" w14:textId="57DD839E" w:rsidR="002C07DE" w:rsidRPr="006D4457" w:rsidRDefault="002C07DE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Calculate the average size of all orders.</w:t>
      </w:r>
    </w:p>
    <w:p w14:paraId="0E46471B" w14:textId="49109C4D" w:rsidR="00A217A7" w:rsidRPr="006D4457" w:rsidRDefault="0081007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suppliers in Paris, France.</w:t>
      </w:r>
    </w:p>
    <w:p w14:paraId="19D8FA35" w14:textId="7DACBB1A" w:rsidR="00810079" w:rsidRPr="006D4457" w:rsidRDefault="0081007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Get the customer named Thomas Hardy.</w:t>
      </w:r>
    </w:p>
    <w:p w14:paraId="26FAF866" w14:textId="139C63D9" w:rsidR="00810079" w:rsidRPr="006D4457" w:rsidRDefault="0081007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from Spain or France.</w:t>
      </w:r>
    </w:p>
    <w:p w14:paraId="67804956" w14:textId="7674AF1F" w:rsidR="00810079" w:rsidRPr="006D4457" w:rsidRDefault="0081007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customers that are not from the USA.</w:t>
      </w:r>
    </w:p>
    <w:p w14:paraId="44EA7504" w14:textId="330FD6CB" w:rsidR="00810079" w:rsidRPr="006D4457" w:rsidRDefault="00810079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orders that are not between $50 and $15000.</w:t>
      </w:r>
    </w:p>
    <w:p w14:paraId="57B76C79" w14:textId="04760056" w:rsidR="00810079" w:rsidRPr="006D4457" w:rsidRDefault="004B3215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lastRenderedPageBreak/>
        <w:t>List the availability of all products.</w:t>
      </w:r>
    </w:p>
    <w:p w14:paraId="5C8F1756" w14:textId="2A69F3E1" w:rsidR="004B3215" w:rsidRPr="006D4457" w:rsidRDefault="000F0D0C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suppliers and the language they speak.</w:t>
      </w:r>
    </w:p>
    <w:p w14:paraId="353C0DAF" w14:textId="73528AA1" w:rsidR="000F0D0C" w:rsidRPr="006D4457" w:rsidRDefault="000F0D0C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Categorize products as cheap, medium, or expensive.</w:t>
      </w:r>
      <w:r w:rsidRPr="006D4457">
        <w:rPr>
          <w:rFonts w:ascii="Cambria" w:hAnsi="Cambria"/>
          <w:sz w:val="24"/>
          <w:szCs w:val="24"/>
        </w:rPr>
        <w:tab/>
      </w:r>
    </w:p>
    <w:p w14:paraId="409D44CA" w14:textId="595AEF43" w:rsidR="00CC06C4" w:rsidRPr="006D4457" w:rsidRDefault="00995108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orders between $1000 and $2000.</w:t>
      </w:r>
    </w:p>
    <w:p w14:paraId="1099C618" w14:textId="7A9C62FE" w:rsidR="00995108" w:rsidRPr="006D4457" w:rsidRDefault="006D4457" w:rsidP="006D4457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4"/>
          <w:szCs w:val="24"/>
        </w:rPr>
      </w:pPr>
      <w:r w:rsidRPr="006D4457">
        <w:rPr>
          <w:rFonts w:ascii="Cambria" w:hAnsi="Cambria"/>
          <w:sz w:val="24"/>
          <w:szCs w:val="24"/>
        </w:rPr>
        <w:t>List all products between $10 and $20, sorted by price.</w:t>
      </w:r>
    </w:p>
    <w:p w14:paraId="36485422" w14:textId="15C17884" w:rsidR="000F0D0C" w:rsidRPr="007236E2" w:rsidRDefault="000F0D0C" w:rsidP="007236E2">
      <w:pPr>
        <w:spacing w:line="276" w:lineRule="auto"/>
        <w:rPr>
          <w:rFonts w:ascii="Cambria" w:hAnsi="Cambria"/>
        </w:rPr>
      </w:pPr>
    </w:p>
    <w:p w14:paraId="767D4B14" w14:textId="02F9762A" w:rsidR="00774146" w:rsidRPr="00280EB7" w:rsidRDefault="00774146">
      <w:pPr>
        <w:rPr>
          <w:rFonts w:ascii="Cambria" w:hAnsi="Cambria"/>
        </w:rPr>
      </w:pPr>
    </w:p>
    <w:sectPr w:rsidR="00774146" w:rsidRPr="00280EB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FB6B" w14:textId="77777777" w:rsidR="00C65E64" w:rsidRDefault="00C65E64">
      <w:r>
        <w:separator/>
      </w:r>
    </w:p>
  </w:endnote>
  <w:endnote w:type="continuationSeparator" w:id="0">
    <w:p w14:paraId="3270CB92" w14:textId="77777777" w:rsidR="00C65E64" w:rsidRDefault="00C6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2C8B" w14:textId="1B8AF48C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445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9C97" w14:textId="77777777" w:rsidR="00C65E64" w:rsidRDefault="00C65E64">
      <w:r>
        <w:separator/>
      </w:r>
    </w:p>
  </w:footnote>
  <w:footnote w:type="continuationSeparator" w:id="0">
    <w:p w14:paraId="7CD1DA6A" w14:textId="77777777" w:rsidR="00C65E64" w:rsidRDefault="00C6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75A8A"/>
    <w:multiLevelType w:val="hybridMultilevel"/>
    <w:tmpl w:val="7FBCE954"/>
    <w:lvl w:ilvl="0" w:tplc="EBFCEA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24DA9"/>
    <w:multiLevelType w:val="hybridMultilevel"/>
    <w:tmpl w:val="3BB2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55462">
    <w:abstractNumId w:val="14"/>
  </w:num>
  <w:num w:numId="2" w16cid:durableId="800074453">
    <w:abstractNumId w:val="16"/>
  </w:num>
  <w:num w:numId="3" w16cid:durableId="446196198">
    <w:abstractNumId w:val="12"/>
  </w:num>
  <w:num w:numId="4" w16cid:durableId="119959075">
    <w:abstractNumId w:val="10"/>
  </w:num>
  <w:num w:numId="5" w16cid:durableId="1471632087">
    <w:abstractNumId w:val="13"/>
  </w:num>
  <w:num w:numId="6" w16cid:durableId="1680738721">
    <w:abstractNumId w:val="9"/>
  </w:num>
  <w:num w:numId="7" w16cid:durableId="549417406">
    <w:abstractNumId w:val="7"/>
  </w:num>
  <w:num w:numId="8" w16cid:durableId="1858226212">
    <w:abstractNumId w:val="6"/>
  </w:num>
  <w:num w:numId="9" w16cid:durableId="906066114">
    <w:abstractNumId w:val="5"/>
  </w:num>
  <w:num w:numId="10" w16cid:durableId="1394695673">
    <w:abstractNumId w:val="4"/>
  </w:num>
  <w:num w:numId="11" w16cid:durableId="1109620859">
    <w:abstractNumId w:val="8"/>
  </w:num>
  <w:num w:numId="12" w16cid:durableId="944269923">
    <w:abstractNumId w:val="3"/>
  </w:num>
  <w:num w:numId="13" w16cid:durableId="1282952025">
    <w:abstractNumId w:val="2"/>
  </w:num>
  <w:num w:numId="14" w16cid:durableId="1897232651">
    <w:abstractNumId w:val="1"/>
  </w:num>
  <w:num w:numId="15" w16cid:durableId="35593428">
    <w:abstractNumId w:val="0"/>
  </w:num>
  <w:num w:numId="16" w16cid:durableId="1864173179">
    <w:abstractNumId w:val="17"/>
  </w:num>
  <w:num w:numId="17" w16cid:durableId="30768642">
    <w:abstractNumId w:val="19"/>
  </w:num>
  <w:num w:numId="18" w16cid:durableId="1279071292">
    <w:abstractNumId w:val="18"/>
  </w:num>
  <w:num w:numId="19" w16cid:durableId="1972713805">
    <w:abstractNumId w:val="15"/>
  </w:num>
  <w:num w:numId="20" w16cid:durableId="254900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NDUwMTE0MTGwMDdS0lEKTi0uzszPAykwrAUAAborCCwAAAA="/>
  </w:docVars>
  <w:rsids>
    <w:rsidRoot w:val="00280EB7"/>
    <w:rsid w:val="00022357"/>
    <w:rsid w:val="0006420D"/>
    <w:rsid w:val="00081D4D"/>
    <w:rsid w:val="00092C11"/>
    <w:rsid w:val="000D1B9D"/>
    <w:rsid w:val="000F0D0C"/>
    <w:rsid w:val="000F21A5"/>
    <w:rsid w:val="00221772"/>
    <w:rsid w:val="002438CB"/>
    <w:rsid w:val="00280EB7"/>
    <w:rsid w:val="002A2B44"/>
    <w:rsid w:val="002A3FCB"/>
    <w:rsid w:val="002C07DE"/>
    <w:rsid w:val="002D3701"/>
    <w:rsid w:val="002D77C0"/>
    <w:rsid w:val="002E2216"/>
    <w:rsid w:val="00384D76"/>
    <w:rsid w:val="003871FA"/>
    <w:rsid w:val="003B3671"/>
    <w:rsid w:val="003B5FCE"/>
    <w:rsid w:val="003C4B1E"/>
    <w:rsid w:val="003E6305"/>
    <w:rsid w:val="00402E7E"/>
    <w:rsid w:val="00416222"/>
    <w:rsid w:val="00424F9F"/>
    <w:rsid w:val="00435446"/>
    <w:rsid w:val="00485122"/>
    <w:rsid w:val="004A5320"/>
    <w:rsid w:val="004B3215"/>
    <w:rsid w:val="004D5BD7"/>
    <w:rsid w:val="004F4532"/>
    <w:rsid w:val="0058206D"/>
    <w:rsid w:val="00582B27"/>
    <w:rsid w:val="005B7FFC"/>
    <w:rsid w:val="005D2056"/>
    <w:rsid w:val="00625DCF"/>
    <w:rsid w:val="00684306"/>
    <w:rsid w:val="006D4457"/>
    <w:rsid w:val="006F00A7"/>
    <w:rsid w:val="007173EB"/>
    <w:rsid w:val="007236E2"/>
    <w:rsid w:val="00731110"/>
    <w:rsid w:val="007638A6"/>
    <w:rsid w:val="007730D3"/>
    <w:rsid w:val="00774146"/>
    <w:rsid w:val="00786D8E"/>
    <w:rsid w:val="007C22DB"/>
    <w:rsid w:val="007E5EE6"/>
    <w:rsid w:val="00800EB2"/>
    <w:rsid w:val="00810079"/>
    <w:rsid w:val="00854966"/>
    <w:rsid w:val="00876AF8"/>
    <w:rsid w:val="00883FFD"/>
    <w:rsid w:val="0089216E"/>
    <w:rsid w:val="008A3A20"/>
    <w:rsid w:val="008D2C60"/>
    <w:rsid w:val="008D47CF"/>
    <w:rsid w:val="008D5744"/>
    <w:rsid w:val="008E12AB"/>
    <w:rsid w:val="008E1349"/>
    <w:rsid w:val="008E4839"/>
    <w:rsid w:val="00907EA5"/>
    <w:rsid w:val="009579FE"/>
    <w:rsid w:val="00995108"/>
    <w:rsid w:val="009A3D0F"/>
    <w:rsid w:val="009B3439"/>
    <w:rsid w:val="009F2F70"/>
    <w:rsid w:val="00A217A7"/>
    <w:rsid w:val="00A7647E"/>
    <w:rsid w:val="00AB3E35"/>
    <w:rsid w:val="00B26FD9"/>
    <w:rsid w:val="00B46A20"/>
    <w:rsid w:val="00B51AD7"/>
    <w:rsid w:val="00BD50AC"/>
    <w:rsid w:val="00C04B20"/>
    <w:rsid w:val="00C06E2F"/>
    <w:rsid w:val="00C41E6E"/>
    <w:rsid w:val="00C54681"/>
    <w:rsid w:val="00C65E64"/>
    <w:rsid w:val="00C7447B"/>
    <w:rsid w:val="00CC06C4"/>
    <w:rsid w:val="00CC75B3"/>
    <w:rsid w:val="00CD46B3"/>
    <w:rsid w:val="00CE41FE"/>
    <w:rsid w:val="00D16ED9"/>
    <w:rsid w:val="00D41E5A"/>
    <w:rsid w:val="00DB0165"/>
    <w:rsid w:val="00DE4248"/>
    <w:rsid w:val="00E60A93"/>
    <w:rsid w:val="00E76382"/>
    <w:rsid w:val="00EE1B30"/>
    <w:rsid w:val="00EE40CA"/>
    <w:rsid w:val="00F74595"/>
    <w:rsid w:val="00F9136A"/>
    <w:rsid w:val="00F925B9"/>
    <w:rsid w:val="00FA0E43"/>
    <w:rsid w:val="00FA312F"/>
    <w:rsid w:val="00FC26B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EDCF6E"/>
  <w15:chartTrackingRefBased/>
  <w15:docId w15:val="{72CA45D4-7642-46AE-B729-07A12218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wn\AppData\Roaming\Microsoft\Templates\PTA%20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358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Bhawna Gunwani</dc:creator>
  <cp:lastModifiedBy>Bhawna Gunwani</cp:lastModifiedBy>
  <cp:revision>87</cp:revision>
  <dcterms:created xsi:type="dcterms:W3CDTF">2022-03-22T08:43:00Z</dcterms:created>
  <dcterms:modified xsi:type="dcterms:W3CDTF">2022-11-17T07:18:00Z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